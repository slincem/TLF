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5C" w:rsidRDefault="00A348A0" w:rsidP="0017425C">
      <w:pPr>
        <w:jc w:val="center"/>
        <w:rPr>
          <w:lang w:val="es-ES"/>
        </w:rPr>
      </w:pPr>
      <w:r w:rsidRPr="007739FD">
        <w:rPr>
          <w:lang w:val="es-ES"/>
        </w:rPr>
        <w:t>Universidad del Quindío</w:t>
      </w:r>
    </w:p>
    <w:p w:rsidR="00A348A0" w:rsidRDefault="00A348A0" w:rsidP="0017425C">
      <w:pPr>
        <w:jc w:val="center"/>
        <w:rPr>
          <w:lang w:val="es-ES"/>
        </w:rPr>
      </w:pPr>
      <w:r w:rsidRPr="007739FD">
        <w:rPr>
          <w:lang w:val="es-ES"/>
        </w:rPr>
        <w:t>Prog</w:t>
      </w:r>
      <w:r w:rsidR="00D60DF7">
        <w:rPr>
          <w:lang w:val="es-ES"/>
        </w:rPr>
        <w:t>rama</w:t>
      </w:r>
      <w:r w:rsidRPr="007739FD">
        <w:rPr>
          <w:lang w:val="es-ES"/>
        </w:rPr>
        <w:t xml:space="preserve"> Ing</w:t>
      </w:r>
      <w:r>
        <w:rPr>
          <w:lang w:val="es-ES"/>
        </w:rPr>
        <w:t>eniería</w:t>
      </w:r>
      <w:r w:rsidRPr="007739FD">
        <w:rPr>
          <w:lang w:val="es-ES"/>
        </w:rPr>
        <w:t xml:space="preserve"> de Sistemas y Comp</w:t>
      </w:r>
      <w:r>
        <w:rPr>
          <w:lang w:val="es-ES"/>
        </w:rPr>
        <w:t>utación</w:t>
      </w:r>
    </w:p>
    <w:p w:rsidR="00D60DF7" w:rsidRDefault="00D60DF7" w:rsidP="0017425C">
      <w:pPr>
        <w:jc w:val="center"/>
        <w:rPr>
          <w:lang w:val="es-ES"/>
        </w:rPr>
      </w:pPr>
      <w:r>
        <w:rPr>
          <w:lang w:val="es-ES"/>
        </w:rPr>
        <w:t>Asignatura Teoría de Lenguajes Formales</w:t>
      </w:r>
    </w:p>
    <w:p w:rsidR="004C6735" w:rsidRDefault="00333D97" w:rsidP="0017425C">
      <w:pPr>
        <w:jc w:val="center"/>
        <w:rPr>
          <w:lang w:val="es-ES"/>
        </w:rPr>
      </w:pPr>
      <w:r>
        <w:rPr>
          <w:lang w:val="es-ES"/>
        </w:rPr>
        <w:t>Diseñado realizado por</w:t>
      </w:r>
      <w:r w:rsidR="004C6735">
        <w:rPr>
          <w:lang w:val="es-ES"/>
        </w:rPr>
        <w:t xml:space="preserve">: Leonardo </w:t>
      </w:r>
      <w:r w:rsidR="00BC281D">
        <w:rPr>
          <w:lang w:val="es-ES"/>
        </w:rPr>
        <w:t>Hernández</w:t>
      </w:r>
    </w:p>
    <w:p w:rsidR="00BC281D" w:rsidRDefault="00333D97" w:rsidP="0017425C">
      <w:pPr>
        <w:jc w:val="center"/>
        <w:rPr>
          <w:lang w:val="es-ES"/>
        </w:rPr>
      </w:pPr>
      <w:r>
        <w:rPr>
          <w:lang w:val="es-ES"/>
        </w:rPr>
        <w:t>Editado y m</w:t>
      </w:r>
      <w:r w:rsidR="00BC281D">
        <w:rPr>
          <w:lang w:val="es-ES"/>
        </w:rPr>
        <w:t xml:space="preserve">odificado por: Claudia Elena </w:t>
      </w:r>
      <w:proofErr w:type="spellStart"/>
      <w:r w:rsidR="00BC281D">
        <w:rPr>
          <w:lang w:val="es-ES"/>
        </w:rPr>
        <w:t>Quiceno</w:t>
      </w:r>
      <w:proofErr w:type="spellEnd"/>
      <w:r w:rsidR="00BC281D">
        <w:rPr>
          <w:lang w:val="es-ES"/>
        </w:rPr>
        <w:t xml:space="preserve"> Restrepo</w:t>
      </w:r>
    </w:p>
    <w:p w:rsidR="00593B76" w:rsidRPr="007739FD" w:rsidRDefault="00593B76" w:rsidP="00487E55">
      <w:pPr>
        <w:rPr>
          <w:lang w:val="es-ES"/>
        </w:rPr>
      </w:pPr>
    </w:p>
    <w:p w:rsidR="00D60DF7" w:rsidRPr="00E5716F" w:rsidRDefault="00D60DF7" w:rsidP="00EE411E">
      <w:pPr>
        <w:jc w:val="center"/>
        <w:rPr>
          <w:rFonts w:ascii="Arial Black" w:hAnsi="Arial Black"/>
          <w:color w:val="17365D"/>
          <w:szCs w:val="20"/>
        </w:rPr>
      </w:pPr>
      <w:r w:rsidRPr="00E5716F">
        <w:rPr>
          <w:rFonts w:ascii="Arial Black" w:hAnsi="Arial Black"/>
          <w:color w:val="17365D"/>
          <w:szCs w:val="20"/>
        </w:rPr>
        <w:t>Fase 2</w:t>
      </w:r>
      <w:r w:rsidR="0017425C">
        <w:rPr>
          <w:rFonts w:ascii="Arial Black" w:hAnsi="Arial Black"/>
          <w:color w:val="17365D"/>
          <w:szCs w:val="20"/>
        </w:rPr>
        <w:t>.1</w:t>
      </w:r>
      <w:r w:rsidRPr="00E5716F">
        <w:rPr>
          <w:rFonts w:ascii="Arial Black" w:hAnsi="Arial Black"/>
          <w:color w:val="17365D"/>
          <w:szCs w:val="20"/>
        </w:rPr>
        <w:t xml:space="preserve"> del </w:t>
      </w:r>
      <w:r w:rsidR="00487E55" w:rsidRPr="00E5716F">
        <w:rPr>
          <w:rFonts w:ascii="Arial Black" w:hAnsi="Arial Black"/>
          <w:color w:val="17365D"/>
          <w:szCs w:val="20"/>
        </w:rPr>
        <w:t>Proyecto de asignatura</w:t>
      </w:r>
    </w:p>
    <w:p w:rsidR="00A348A0" w:rsidRPr="00EE411E" w:rsidRDefault="00E5716F" w:rsidP="00EE411E">
      <w:pPr>
        <w:jc w:val="center"/>
        <w:rPr>
          <w:rFonts w:ascii="Arial Black" w:hAnsi="Arial Black"/>
          <w:color w:val="365F91"/>
        </w:rPr>
      </w:pPr>
      <w:r>
        <w:rPr>
          <w:rFonts w:ascii="Arial Black" w:hAnsi="Arial Black"/>
          <w:color w:val="17365D"/>
          <w:szCs w:val="20"/>
        </w:rPr>
        <w:t xml:space="preserve">Especificación formal de los </w:t>
      </w:r>
      <w:proofErr w:type="spellStart"/>
      <w:r w:rsidR="00D739BF">
        <w:rPr>
          <w:rFonts w:ascii="Arial Black" w:hAnsi="Arial Black"/>
          <w:color w:val="17365D"/>
          <w:szCs w:val="20"/>
        </w:rPr>
        <w:t>tokens</w:t>
      </w:r>
      <w:proofErr w:type="spellEnd"/>
      <w:r>
        <w:rPr>
          <w:rFonts w:ascii="Arial Black" w:hAnsi="Arial Black"/>
          <w:color w:val="17365D"/>
          <w:szCs w:val="20"/>
        </w:rPr>
        <w:t xml:space="preserve"> de un lenguaje de p</w:t>
      </w:r>
      <w:r w:rsidR="0017425C">
        <w:rPr>
          <w:rFonts w:ascii="Arial Black" w:hAnsi="Arial Black"/>
          <w:color w:val="17365D"/>
          <w:szCs w:val="20"/>
        </w:rPr>
        <w:t>rogramación</w:t>
      </w:r>
    </w:p>
    <w:p w:rsidR="007B77A7" w:rsidRDefault="007B77A7" w:rsidP="00A348A0">
      <w:pPr>
        <w:spacing w:line="240" w:lineRule="auto"/>
        <w:rPr>
          <w:rStyle w:val="EstiloAzul"/>
          <w:lang w:val="es-CO"/>
        </w:rPr>
      </w:pPr>
    </w:p>
    <w:p w:rsidR="00C9744A" w:rsidRPr="00D739BF" w:rsidRDefault="00C9744A" w:rsidP="00C9744A">
      <w:pPr>
        <w:rPr>
          <w:lang w:val="es-CO"/>
        </w:rPr>
      </w:pPr>
    </w:p>
    <w:p w:rsidR="00C9744A" w:rsidRDefault="00C9744A" w:rsidP="00C9744A">
      <w:pPr>
        <w:rPr>
          <w:lang w:val="es-ES"/>
        </w:rPr>
      </w:pPr>
      <w:r w:rsidRPr="004E7688">
        <w:rPr>
          <w:b/>
          <w:color w:val="548DD4"/>
          <w:lang w:val="es-ES"/>
        </w:rPr>
        <w:t>Semestre académico:</w:t>
      </w:r>
      <w:r w:rsidR="0017425C">
        <w:rPr>
          <w:lang w:val="es-ES"/>
        </w:rPr>
        <w:t xml:space="preserve"> I</w:t>
      </w:r>
      <w:r w:rsidRPr="003662FE">
        <w:rPr>
          <w:lang w:val="es-ES"/>
        </w:rPr>
        <w:t xml:space="preserve"> </w:t>
      </w:r>
      <w:r w:rsidR="00EE411E">
        <w:rPr>
          <w:lang w:val="es-ES"/>
        </w:rPr>
        <w:t xml:space="preserve">semestre académico </w:t>
      </w:r>
      <w:r w:rsidR="00A3753A">
        <w:rPr>
          <w:lang w:val="es-ES"/>
        </w:rPr>
        <w:t>de 20</w:t>
      </w:r>
      <w:r w:rsidR="0005353C">
        <w:rPr>
          <w:lang w:val="es-ES"/>
        </w:rPr>
        <w:t>1</w:t>
      </w:r>
      <w:r w:rsidR="00A3753A">
        <w:rPr>
          <w:lang w:val="es-ES"/>
        </w:rPr>
        <w:t>5</w:t>
      </w:r>
    </w:p>
    <w:p w:rsidR="00C9744A" w:rsidRPr="003662FE" w:rsidRDefault="009F5EA6" w:rsidP="00C9744A">
      <w:pPr>
        <w:rPr>
          <w:lang w:val="es-CO"/>
        </w:rPr>
      </w:pPr>
      <w:r>
        <w:rPr>
          <w:b/>
          <w:color w:val="548DD4"/>
          <w:lang w:val="es-CO"/>
        </w:rPr>
        <w:t>P</w:t>
      </w:r>
      <w:r w:rsidR="00C9744A" w:rsidRPr="004E7688">
        <w:rPr>
          <w:b/>
          <w:color w:val="548DD4"/>
          <w:lang w:val="es-CO"/>
        </w:rPr>
        <w:t>rofesor:</w:t>
      </w:r>
      <w:r w:rsidR="00C9744A" w:rsidRPr="003662FE">
        <w:rPr>
          <w:lang w:val="es-CO"/>
        </w:rPr>
        <w:t xml:space="preserve"> </w:t>
      </w:r>
      <w:r w:rsidR="004C6735">
        <w:rPr>
          <w:lang w:val="es-CO"/>
        </w:rPr>
        <w:t xml:space="preserve">Claudia Elena </w:t>
      </w:r>
      <w:proofErr w:type="spellStart"/>
      <w:r w:rsidR="004C6735">
        <w:rPr>
          <w:lang w:val="es-CO"/>
        </w:rPr>
        <w:t>Quiceno</w:t>
      </w:r>
      <w:proofErr w:type="spellEnd"/>
      <w:r w:rsidR="004C6735">
        <w:rPr>
          <w:lang w:val="es-CO"/>
        </w:rPr>
        <w:t xml:space="preserve"> Restrepo</w:t>
      </w:r>
      <w:r w:rsidR="00C9744A" w:rsidRPr="003662FE">
        <w:rPr>
          <w:lang w:val="es-CO"/>
        </w:rPr>
        <w:t>.</w:t>
      </w:r>
    </w:p>
    <w:p w:rsidR="00C9744A" w:rsidRDefault="00C9744A" w:rsidP="00800CF2">
      <w:pPr>
        <w:rPr>
          <w:lang w:val="es-CO"/>
        </w:rPr>
      </w:pPr>
    </w:p>
    <w:p w:rsidR="0017425C" w:rsidRDefault="0017425C" w:rsidP="00800CF2">
      <w:pPr>
        <w:rPr>
          <w:lang w:val="es-CO"/>
        </w:rPr>
      </w:pPr>
    </w:p>
    <w:p w:rsidR="00465A6E" w:rsidRPr="00465A6E" w:rsidRDefault="00465A6E" w:rsidP="00465A6E">
      <w:pPr>
        <w:pStyle w:val="Ttulo2"/>
        <w:ind w:left="360"/>
      </w:pPr>
      <w:r w:rsidRPr="00E17CA0">
        <w:t>Objetivo</w:t>
      </w:r>
    </w:p>
    <w:p w:rsidR="00465A6E" w:rsidRDefault="00465A6E" w:rsidP="00465A6E"/>
    <w:p w:rsidR="00465A6E" w:rsidRPr="0017425C" w:rsidRDefault="00465A6E" w:rsidP="0017425C">
      <w:pPr>
        <w:spacing w:line="240" w:lineRule="auto"/>
        <w:ind w:left="851" w:right="899"/>
        <w:rPr>
          <w:i/>
        </w:rPr>
      </w:pPr>
      <w:r w:rsidRPr="0017425C">
        <w:rPr>
          <w:i/>
        </w:rPr>
        <w:t xml:space="preserve">Especificar los </w:t>
      </w:r>
      <w:proofErr w:type="spellStart"/>
      <w:r w:rsidRPr="0017425C">
        <w:rPr>
          <w:i/>
        </w:rPr>
        <w:t>token</w:t>
      </w:r>
      <w:r w:rsidR="00277D20">
        <w:rPr>
          <w:i/>
        </w:rPr>
        <w:t>s</w:t>
      </w:r>
      <w:proofErr w:type="spellEnd"/>
      <w:r w:rsidRPr="0017425C">
        <w:rPr>
          <w:i/>
        </w:rPr>
        <w:t xml:space="preserve"> de un lenguaje de programación </w:t>
      </w:r>
      <w:proofErr w:type="spellStart"/>
      <w:r w:rsidR="00A3753A">
        <w:rPr>
          <w:i/>
        </w:rPr>
        <w:t>indentificados</w:t>
      </w:r>
      <w:proofErr w:type="spellEnd"/>
      <w:r w:rsidRPr="0017425C">
        <w:rPr>
          <w:i/>
        </w:rPr>
        <w:t xml:space="preserve"> por los estudiantes, mediante expresione</w:t>
      </w:r>
      <w:r w:rsidR="0017425C" w:rsidRPr="0017425C">
        <w:rPr>
          <w:i/>
        </w:rPr>
        <w:t>s regulares y</w:t>
      </w:r>
      <w:r w:rsidR="00277D20">
        <w:rPr>
          <w:i/>
        </w:rPr>
        <w:t xml:space="preserve"> un autómata finito determinista</w:t>
      </w:r>
    </w:p>
    <w:p w:rsidR="00487E55" w:rsidRDefault="00487E55" w:rsidP="00800CF2">
      <w:pPr>
        <w:rPr>
          <w:lang w:val="es-CO"/>
        </w:rPr>
      </w:pPr>
    </w:p>
    <w:p w:rsidR="00112327" w:rsidRDefault="00112327" w:rsidP="00800CF2">
      <w:pPr>
        <w:rPr>
          <w:lang w:val="es-CO"/>
        </w:rPr>
      </w:pPr>
    </w:p>
    <w:p w:rsidR="00112327" w:rsidRPr="00112327" w:rsidRDefault="00112327" w:rsidP="00112327">
      <w:pPr>
        <w:pStyle w:val="Ttulo2"/>
        <w:ind w:left="360"/>
      </w:pPr>
      <w:r w:rsidRPr="00112327">
        <w:t>Convenciones</w:t>
      </w:r>
    </w:p>
    <w:p w:rsidR="00EE411E" w:rsidRDefault="00EE411E" w:rsidP="00800CF2">
      <w:pPr>
        <w:rPr>
          <w:lang w:val="es-CO"/>
        </w:rPr>
      </w:pPr>
    </w:p>
    <w:p w:rsidR="00112327" w:rsidRDefault="00112327" w:rsidP="00112327">
      <w:r>
        <w:t xml:space="preserve">Para la especificación de los </w:t>
      </w:r>
      <w:proofErr w:type="spellStart"/>
      <w:r>
        <w:t>tokens</w:t>
      </w:r>
      <w:proofErr w:type="spellEnd"/>
      <w:r>
        <w:t xml:space="preserve"> del lenguaje, utilice las siguientes convenciones:</w:t>
      </w:r>
    </w:p>
    <w:p w:rsidR="00112327" w:rsidRDefault="00112327" w:rsidP="00112327"/>
    <w:p w:rsidR="00112327" w:rsidRDefault="00112327" w:rsidP="00112327">
      <w:pPr>
        <w:ind w:left="708"/>
        <w:rPr>
          <w:lang w:val="es-ES" w:eastAsia="en-US"/>
        </w:rPr>
      </w:pPr>
      <w:r>
        <w:rPr>
          <w:lang w:val="es-ES" w:eastAsia="en-US"/>
        </w:rPr>
        <w:t>L: Letra mayúscula o minúscula.</w:t>
      </w:r>
    </w:p>
    <w:p w:rsidR="00112327" w:rsidRDefault="00112327" w:rsidP="00112327">
      <w:pPr>
        <w:ind w:left="708"/>
        <w:rPr>
          <w:lang w:val="es-ES" w:eastAsia="en-US"/>
        </w:rPr>
      </w:pPr>
      <w:r>
        <w:rPr>
          <w:lang w:val="es-ES" w:eastAsia="en-US"/>
        </w:rPr>
        <w:t>M: Letra mayúscula</w:t>
      </w:r>
    </w:p>
    <w:p w:rsidR="00112327" w:rsidRDefault="00112327" w:rsidP="00112327">
      <w:pPr>
        <w:ind w:left="708"/>
        <w:rPr>
          <w:lang w:val="es-ES" w:eastAsia="en-US"/>
        </w:rPr>
      </w:pPr>
      <w:proofErr w:type="gramStart"/>
      <w:r>
        <w:rPr>
          <w:lang w:val="es-ES" w:eastAsia="en-US"/>
        </w:rPr>
        <w:t>m</w:t>
      </w:r>
      <w:proofErr w:type="gramEnd"/>
      <w:r>
        <w:rPr>
          <w:lang w:val="es-ES" w:eastAsia="en-US"/>
        </w:rPr>
        <w:t>: Letra minúscula</w:t>
      </w:r>
    </w:p>
    <w:p w:rsidR="00112327" w:rsidRDefault="00112327" w:rsidP="00112327">
      <w:pPr>
        <w:ind w:left="708"/>
        <w:rPr>
          <w:lang w:val="es-ES" w:eastAsia="en-US"/>
        </w:rPr>
      </w:pPr>
      <w:r>
        <w:rPr>
          <w:lang w:val="es-ES" w:eastAsia="en-US"/>
        </w:rPr>
        <w:t>D: Dígito; 0, 1, 2, 3, 4, 5, 6, 7, 8, 9</w:t>
      </w:r>
    </w:p>
    <w:p w:rsidR="00112327" w:rsidRDefault="00112327" w:rsidP="00112327">
      <w:pPr>
        <w:ind w:left="708"/>
        <w:rPr>
          <w:lang w:val="es-ES" w:eastAsia="en-US"/>
        </w:rPr>
      </w:pPr>
      <w:r>
        <w:rPr>
          <w:lang w:val="es-ES" w:eastAsia="en-US"/>
        </w:rPr>
        <w:t>S: Cualquier símbolo excepto los delimitadores de cadena.</w:t>
      </w:r>
    </w:p>
    <w:p w:rsidR="00C72F30" w:rsidRDefault="00C72F30" w:rsidP="00800CF2">
      <w:pPr>
        <w:rPr>
          <w:lang w:val="es-ES"/>
        </w:rPr>
      </w:pPr>
    </w:p>
    <w:p w:rsidR="00112327" w:rsidRPr="00112327" w:rsidRDefault="00112327" w:rsidP="00800CF2">
      <w:pPr>
        <w:rPr>
          <w:lang w:val="es-ES"/>
        </w:rPr>
      </w:pPr>
    </w:p>
    <w:p w:rsidR="007719C2" w:rsidRDefault="003D52EB" w:rsidP="00112327">
      <w:pPr>
        <w:pStyle w:val="Ttulo2"/>
        <w:ind w:left="360"/>
      </w:pPr>
      <w:r>
        <w:t>Actividades</w:t>
      </w:r>
    </w:p>
    <w:p w:rsidR="00112327" w:rsidRDefault="00112327" w:rsidP="00112327"/>
    <w:p w:rsidR="00E644D6" w:rsidRDefault="00E644D6" w:rsidP="00112327">
      <w:r>
        <w:t>Realice las siguientes actividades en el formato anexo.</w:t>
      </w:r>
    </w:p>
    <w:p w:rsidR="00E644D6" w:rsidRDefault="00E644D6" w:rsidP="00112327"/>
    <w:p w:rsidR="00C71F1C" w:rsidRPr="0046152C" w:rsidRDefault="000E271C" w:rsidP="00685B73">
      <w:pPr>
        <w:rPr>
          <w:lang w:val="es-CO"/>
        </w:rPr>
      </w:pPr>
      <w:r w:rsidRPr="00454D35">
        <w:rPr>
          <w:b/>
          <w:color w:val="17365D"/>
          <w:sz w:val="24"/>
        </w:rPr>
        <w:t>1)</w:t>
      </w:r>
      <w:r>
        <w:t xml:space="preserve"> </w:t>
      </w:r>
      <w:r w:rsidR="00685B73">
        <w:rPr>
          <w:lang w:val="es-CO"/>
        </w:rPr>
        <w:t>Escriba el</w:t>
      </w:r>
      <w:r w:rsidRPr="000E271C">
        <w:rPr>
          <w:lang w:val="es-CO"/>
        </w:rPr>
        <w:t xml:space="preserve"> nombre para el </w:t>
      </w:r>
      <w:r w:rsidR="003D52EB" w:rsidRPr="000E271C">
        <w:rPr>
          <w:lang w:val="es-CO"/>
        </w:rPr>
        <w:t xml:space="preserve"> lenguaje de programación que va a </w:t>
      </w:r>
      <w:r w:rsidR="00685B73">
        <w:rPr>
          <w:lang w:val="es-CO"/>
        </w:rPr>
        <w:t>codificar</w:t>
      </w:r>
      <w:r w:rsidRPr="000E271C">
        <w:rPr>
          <w:lang w:val="es-CO"/>
        </w:rPr>
        <w:t xml:space="preserve">.  </w:t>
      </w:r>
      <w:r w:rsidR="00C71F1C">
        <w:br w:type="page"/>
      </w:r>
    </w:p>
    <w:p w:rsidR="0039268C" w:rsidRDefault="003D52EB" w:rsidP="00B11C55">
      <w:r w:rsidRPr="00454D35">
        <w:rPr>
          <w:b/>
          <w:color w:val="17365D"/>
          <w:sz w:val="24"/>
        </w:rPr>
        <w:lastRenderedPageBreak/>
        <w:t>2</w:t>
      </w:r>
      <w:r w:rsidR="00112327" w:rsidRPr="00454D35">
        <w:rPr>
          <w:b/>
          <w:color w:val="17365D"/>
          <w:sz w:val="24"/>
        </w:rPr>
        <w:t>)</w:t>
      </w:r>
      <w:r w:rsidR="00B11C55" w:rsidRPr="00B11C55">
        <w:t xml:space="preserve"> </w:t>
      </w:r>
      <w:r w:rsidR="00B11C55">
        <w:t xml:space="preserve"> Se debe identificar las siguientes categorías léxicas</w:t>
      </w:r>
      <w:r w:rsidR="0039268C">
        <w:t xml:space="preserve"> y realizar los</w:t>
      </w:r>
      <w:r w:rsidR="00B11C55">
        <w:t xml:space="preserve"> autómata</w:t>
      </w:r>
      <w:r w:rsidR="0039268C">
        <w:t>s</w:t>
      </w:r>
      <w:r w:rsidR="00B11C55">
        <w:t xml:space="preserve"> correspondiente</w:t>
      </w:r>
      <w:r w:rsidR="0039268C">
        <w:t>s, también para efectos de la aplicación y facilidad en la interfaz se podrá e</w:t>
      </w:r>
      <w:r w:rsidR="0039268C">
        <w:rPr>
          <w:lang w:val="es-ES" w:eastAsia="en-US"/>
        </w:rPr>
        <w:t xml:space="preserve">laborar el diagrama de transición de un (solo 1) Autómata finito determinista que acepte todos los </w:t>
      </w:r>
      <w:proofErr w:type="spellStart"/>
      <w:r w:rsidR="0039268C">
        <w:rPr>
          <w:lang w:val="es-ES" w:eastAsia="en-US"/>
        </w:rPr>
        <w:t>tokens</w:t>
      </w:r>
      <w:proofErr w:type="spellEnd"/>
      <w:r w:rsidR="0039268C">
        <w:rPr>
          <w:lang w:val="es-ES" w:eastAsia="en-US"/>
        </w:rPr>
        <w:t xml:space="preserve"> de su lenguaje de programación. </w:t>
      </w:r>
      <w:r w:rsidR="0039268C">
        <w:t>Puede omitir por simplicidad los ‘sumideros de rechazo’, que no prestan mayor utilidad en este tipo de proyectos:</w:t>
      </w:r>
    </w:p>
    <w:p w:rsidR="0039268C" w:rsidRDefault="0039268C" w:rsidP="00B11C55"/>
    <w:p w:rsidR="00B11C55" w:rsidRDefault="00B11C55" w:rsidP="00B11C55">
      <w:pPr>
        <w:pStyle w:val="Prrafodelista"/>
        <w:numPr>
          <w:ilvl w:val="0"/>
          <w:numId w:val="22"/>
        </w:numPr>
        <w:spacing w:after="160" w:line="259" w:lineRule="auto"/>
        <w:jc w:val="left"/>
      </w:pPr>
      <w:r>
        <w:t>Los identificadores de un lenguaje de programación, que sean usados para escribir un código fuente de una sola clase. (los identificadores más usados).</w:t>
      </w:r>
    </w:p>
    <w:p w:rsidR="00B11C55" w:rsidRDefault="00B11C55" w:rsidP="00B11C55">
      <w:pPr>
        <w:pStyle w:val="Prrafodelista"/>
        <w:numPr>
          <w:ilvl w:val="1"/>
          <w:numId w:val="22"/>
        </w:numPr>
        <w:spacing w:after="160" w:line="259" w:lineRule="auto"/>
        <w:jc w:val="left"/>
      </w:pPr>
      <w:r>
        <w:t>Palabras reservadas</w:t>
      </w:r>
    </w:p>
    <w:p w:rsidR="00B11C55" w:rsidRDefault="00B11C55" w:rsidP="00B11C55">
      <w:pPr>
        <w:pStyle w:val="Prrafodelista"/>
        <w:numPr>
          <w:ilvl w:val="1"/>
          <w:numId w:val="22"/>
        </w:numPr>
        <w:spacing w:after="160" w:line="259" w:lineRule="auto"/>
        <w:jc w:val="left"/>
      </w:pPr>
      <w:r>
        <w:t>Identificadores de variables</w:t>
      </w:r>
    </w:p>
    <w:p w:rsidR="00B11C55" w:rsidRDefault="00B11C55" w:rsidP="00B11C55">
      <w:pPr>
        <w:pStyle w:val="Prrafodelista"/>
        <w:numPr>
          <w:ilvl w:val="1"/>
          <w:numId w:val="22"/>
        </w:numPr>
        <w:spacing w:after="160" w:line="259" w:lineRule="auto"/>
        <w:jc w:val="left"/>
      </w:pPr>
      <w:r>
        <w:t>Estándar para los identificadores de clase y método</w:t>
      </w:r>
    </w:p>
    <w:p w:rsidR="00B11C55" w:rsidRPr="001E26C1" w:rsidRDefault="00B11C55" w:rsidP="00B11C55">
      <w:pPr>
        <w:pStyle w:val="Prrafodelista"/>
        <w:numPr>
          <w:ilvl w:val="1"/>
          <w:numId w:val="22"/>
        </w:numPr>
        <w:spacing w:after="160" w:line="259" w:lineRule="auto"/>
        <w:jc w:val="left"/>
      </w:pPr>
      <w:r>
        <w:t>NOTA: no olvidar las palabras reservadas, para estructuras de selección y de control.</w:t>
      </w:r>
    </w:p>
    <w:p w:rsidR="00B11C55" w:rsidRDefault="00B11C55" w:rsidP="00B11C55">
      <w:pPr>
        <w:pStyle w:val="Prrafodelista"/>
      </w:pPr>
    </w:p>
    <w:p w:rsidR="00B11C55" w:rsidRDefault="00B11C55" w:rsidP="00B11C55">
      <w:pPr>
        <w:pStyle w:val="Prrafodelista"/>
        <w:numPr>
          <w:ilvl w:val="0"/>
          <w:numId w:val="22"/>
        </w:numPr>
        <w:spacing w:after="160" w:line="259" w:lineRule="auto"/>
        <w:jc w:val="left"/>
      </w:pPr>
      <w:r>
        <w:t>Los siguientes símbolos</w:t>
      </w:r>
    </w:p>
    <w:p w:rsidR="00B11C55" w:rsidRDefault="00B11C55" w:rsidP="00B11C55">
      <w:pPr>
        <w:pStyle w:val="Prrafodelista"/>
        <w:numPr>
          <w:ilvl w:val="1"/>
          <w:numId w:val="22"/>
        </w:numPr>
        <w:spacing w:after="160" w:line="259" w:lineRule="auto"/>
        <w:jc w:val="left"/>
      </w:pPr>
      <w:r>
        <w:t>Operadores relacionales</w:t>
      </w:r>
    </w:p>
    <w:p w:rsidR="00B11C55" w:rsidRDefault="00B11C55" w:rsidP="00B11C55">
      <w:pPr>
        <w:pStyle w:val="Prrafodelista"/>
        <w:numPr>
          <w:ilvl w:val="1"/>
          <w:numId w:val="22"/>
        </w:numPr>
        <w:spacing w:after="160" w:line="259" w:lineRule="auto"/>
        <w:jc w:val="left"/>
      </w:pPr>
      <w:r>
        <w:t>Operadores aritméticos</w:t>
      </w:r>
    </w:p>
    <w:p w:rsidR="00B11C55" w:rsidRDefault="00B11C55" w:rsidP="00B11C55">
      <w:pPr>
        <w:pStyle w:val="Prrafodelista"/>
        <w:numPr>
          <w:ilvl w:val="1"/>
          <w:numId w:val="22"/>
        </w:numPr>
        <w:spacing w:after="160" w:line="259" w:lineRule="auto"/>
        <w:jc w:val="left"/>
      </w:pPr>
      <w:r>
        <w:t>Operadores lógicos</w:t>
      </w:r>
    </w:p>
    <w:p w:rsidR="00B11C55" w:rsidRDefault="00B11C55" w:rsidP="00B11C55">
      <w:pPr>
        <w:pStyle w:val="Prrafodelista"/>
        <w:numPr>
          <w:ilvl w:val="1"/>
          <w:numId w:val="22"/>
        </w:numPr>
        <w:spacing w:after="160" w:line="259" w:lineRule="auto"/>
        <w:jc w:val="left"/>
      </w:pPr>
      <w:r>
        <w:t>Símbolo de asignación</w:t>
      </w:r>
    </w:p>
    <w:p w:rsidR="00B11C55" w:rsidRDefault="00B11C55" w:rsidP="00B11C55">
      <w:pPr>
        <w:pStyle w:val="Prrafodelista"/>
        <w:numPr>
          <w:ilvl w:val="1"/>
          <w:numId w:val="22"/>
        </w:numPr>
        <w:spacing w:after="160" w:line="259" w:lineRule="auto"/>
        <w:jc w:val="left"/>
      </w:pPr>
      <w:r>
        <w:t>Carácter que signifique terminal o inicial, si lo contiene</w:t>
      </w:r>
    </w:p>
    <w:p w:rsidR="00B11C55" w:rsidRDefault="00B11C55" w:rsidP="00B11C55">
      <w:pPr>
        <w:pStyle w:val="Prrafodelista"/>
        <w:numPr>
          <w:ilvl w:val="1"/>
          <w:numId w:val="22"/>
        </w:numPr>
        <w:spacing w:after="160" w:line="259" w:lineRule="auto"/>
        <w:jc w:val="left"/>
      </w:pPr>
      <w:r>
        <w:t>Cualquier otro símbolo (carácter significativo, que sea usado para algo en especial dentro del lenguaje a diferencia de java, ejemplo</w:t>
      </w:r>
      <w:proofErr w:type="gramStart"/>
      <w:r>
        <w:t>: ? ,</w:t>
      </w:r>
      <w:proofErr w:type="gramEnd"/>
      <w:r>
        <w:t xml:space="preserve"> símbolo de </w:t>
      </w:r>
      <w:proofErr w:type="spellStart"/>
      <w:r>
        <w:t>php</w:t>
      </w:r>
      <w:proofErr w:type="spellEnd"/>
      <w:r>
        <w:t>).</w:t>
      </w:r>
    </w:p>
    <w:p w:rsidR="00B11C55" w:rsidRDefault="00B11C55" w:rsidP="00B11C55">
      <w:pPr>
        <w:pStyle w:val="Prrafodelista"/>
        <w:numPr>
          <w:ilvl w:val="0"/>
          <w:numId w:val="22"/>
        </w:numPr>
        <w:spacing w:after="160" w:line="259" w:lineRule="auto"/>
        <w:jc w:val="left"/>
      </w:pPr>
      <w:r>
        <w:t>La forma en que se identifican los números enteros, reales, tipos binarios, cadena de caracteres, caracteres.</w:t>
      </w:r>
    </w:p>
    <w:p w:rsidR="00B11C55" w:rsidRDefault="00B11C55" w:rsidP="00B11C55">
      <w:pPr>
        <w:pStyle w:val="Prrafodelista"/>
        <w:numPr>
          <w:ilvl w:val="1"/>
          <w:numId w:val="22"/>
        </w:numPr>
        <w:spacing w:after="160" w:line="259" w:lineRule="auto"/>
        <w:jc w:val="left"/>
      </w:pPr>
      <w:r>
        <w:t>Identificar los caracteres especiales, para los tipos anteriores.</w:t>
      </w:r>
    </w:p>
    <w:p w:rsidR="00B11C55" w:rsidRDefault="00B11C55" w:rsidP="00B11C55">
      <w:pPr>
        <w:pStyle w:val="Prrafodelista"/>
        <w:numPr>
          <w:ilvl w:val="0"/>
          <w:numId w:val="22"/>
        </w:numPr>
        <w:spacing w:after="160" w:line="259" w:lineRule="auto"/>
        <w:jc w:val="left"/>
      </w:pPr>
      <w:r>
        <w:t>Tipos de datos que manejan.</w:t>
      </w:r>
    </w:p>
    <w:p w:rsidR="00B11C55" w:rsidRDefault="00112327" w:rsidP="00112327">
      <w:pPr>
        <w:rPr>
          <w:sz w:val="24"/>
        </w:rPr>
      </w:pPr>
      <w:r w:rsidRPr="00454D35">
        <w:rPr>
          <w:sz w:val="24"/>
        </w:rPr>
        <w:t xml:space="preserve"> </w:t>
      </w:r>
    </w:p>
    <w:p w:rsidR="00B11C55" w:rsidRDefault="00B11C55" w:rsidP="00112327">
      <w:r w:rsidRPr="00B11C55">
        <w:rPr>
          <w:b/>
          <w:color w:val="17365D"/>
          <w:sz w:val="24"/>
        </w:rPr>
        <w:t>3)</w:t>
      </w:r>
      <w:r>
        <w:t xml:space="preserve"> </w:t>
      </w:r>
      <w:r w:rsidR="009A4564">
        <w:t xml:space="preserve">Escriba la expresión regular para cada uno de los </w:t>
      </w:r>
      <w:proofErr w:type="spellStart"/>
      <w:r w:rsidR="009A4564">
        <w:t>tokens</w:t>
      </w:r>
      <w:proofErr w:type="spellEnd"/>
      <w:r w:rsidR="009A4564">
        <w:t xml:space="preserve"> del</w:t>
      </w:r>
      <w:r w:rsidR="00E644D6">
        <w:t xml:space="preserve"> </w:t>
      </w:r>
      <w:r w:rsidR="009A4564">
        <w:t>lenguaje.</w:t>
      </w:r>
      <w:r w:rsidR="00277D20">
        <w:t xml:space="preserve"> </w:t>
      </w:r>
    </w:p>
    <w:p w:rsidR="00112327" w:rsidRDefault="00B11C55" w:rsidP="00B11C55">
      <w:pPr>
        <w:ind w:firstLine="360"/>
        <w:rPr>
          <w:lang w:val="es-ES" w:eastAsia="en-US"/>
        </w:rPr>
      </w:pPr>
      <w:r>
        <w:t>(</w:t>
      </w:r>
      <w:r w:rsidR="00461438">
        <w:rPr>
          <w:lang w:val="es-ES" w:eastAsia="en-US"/>
        </w:rPr>
        <w:t xml:space="preserve">Deben escribir las expresiones regulares al menos para los siguientes tipos de </w:t>
      </w:r>
      <w:proofErr w:type="spellStart"/>
      <w:r w:rsidR="00461438">
        <w:rPr>
          <w:lang w:val="es-ES" w:eastAsia="en-US"/>
        </w:rPr>
        <w:t>token</w:t>
      </w:r>
      <w:proofErr w:type="spellEnd"/>
      <w:r w:rsidR="00461438">
        <w:rPr>
          <w:lang w:val="es-ES" w:eastAsia="en-US"/>
        </w:rPr>
        <w:t>:</w:t>
      </w:r>
    </w:p>
    <w:p w:rsidR="00277D20" w:rsidRPr="00B11C55" w:rsidRDefault="00277D20" w:rsidP="00112327">
      <w:pPr>
        <w:rPr>
          <w:lang w:eastAsia="en-US"/>
        </w:rPr>
      </w:pPr>
    </w:p>
    <w:p w:rsidR="00F82C14" w:rsidRPr="003B525D" w:rsidRDefault="00112327" w:rsidP="003B525D">
      <w:pPr>
        <w:numPr>
          <w:ilvl w:val="0"/>
          <w:numId w:val="19"/>
        </w:numPr>
        <w:spacing w:line="240" w:lineRule="auto"/>
        <w:rPr>
          <w:lang w:val="es-ES" w:eastAsia="en-US"/>
        </w:rPr>
      </w:pPr>
      <w:r>
        <w:rPr>
          <w:lang w:val="es-ES" w:eastAsia="en-US"/>
        </w:rPr>
        <w:t>Enteros</w:t>
      </w:r>
    </w:p>
    <w:p w:rsidR="00112327" w:rsidRDefault="00112327" w:rsidP="000B2919">
      <w:pPr>
        <w:numPr>
          <w:ilvl w:val="0"/>
          <w:numId w:val="19"/>
        </w:numPr>
        <w:spacing w:line="240" w:lineRule="auto"/>
        <w:rPr>
          <w:lang w:val="es-ES" w:eastAsia="en-US"/>
        </w:rPr>
      </w:pPr>
      <w:r>
        <w:rPr>
          <w:lang w:val="es-ES" w:eastAsia="en-US"/>
        </w:rPr>
        <w:t>Reales</w:t>
      </w:r>
    </w:p>
    <w:p w:rsidR="00F82C14" w:rsidRPr="003B525D" w:rsidRDefault="009A4564" w:rsidP="00F82C14">
      <w:pPr>
        <w:numPr>
          <w:ilvl w:val="0"/>
          <w:numId w:val="19"/>
        </w:numPr>
        <w:spacing w:line="240" w:lineRule="auto"/>
        <w:rPr>
          <w:lang w:val="es-ES" w:eastAsia="en-US"/>
        </w:rPr>
      </w:pPr>
      <w:r>
        <w:rPr>
          <w:lang w:val="es-ES" w:eastAsia="en-US"/>
        </w:rPr>
        <w:t>Identificadores</w:t>
      </w:r>
      <w:r w:rsidR="00313FEF">
        <w:rPr>
          <w:lang w:val="es-ES" w:eastAsia="en-US"/>
        </w:rPr>
        <w:t xml:space="preserve">: </w:t>
      </w:r>
      <w:r>
        <w:rPr>
          <w:lang w:val="es-ES" w:eastAsia="en-US"/>
        </w:rPr>
        <w:t>nombres de variable, nombres de función, nombres de clase, nombres de método, palabras reservadas, etc.</w:t>
      </w:r>
    </w:p>
    <w:p w:rsidR="00112327" w:rsidRDefault="00112327" w:rsidP="000B2919">
      <w:pPr>
        <w:numPr>
          <w:ilvl w:val="0"/>
          <w:numId w:val="19"/>
        </w:numPr>
        <w:spacing w:line="240" w:lineRule="auto"/>
        <w:rPr>
          <w:lang w:val="es-ES" w:eastAsia="en-US"/>
        </w:rPr>
      </w:pPr>
      <w:r>
        <w:rPr>
          <w:lang w:val="es-ES" w:eastAsia="en-US"/>
        </w:rPr>
        <w:t xml:space="preserve">Operadores </w:t>
      </w:r>
      <w:r w:rsidR="008D353E">
        <w:rPr>
          <w:lang w:val="es-ES" w:eastAsia="en-US"/>
        </w:rPr>
        <w:t>aditivos</w:t>
      </w:r>
      <w:r w:rsidR="00313FEF">
        <w:rPr>
          <w:lang w:val="es-ES" w:eastAsia="en-US"/>
        </w:rPr>
        <w:t>: más y menos</w:t>
      </w:r>
    </w:p>
    <w:p w:rsidR="00CC53C7" w:rsidRPr="003B525D" w:rsidRDefault="008D353E" w:rsidP="003B525D">
      <w:pPr>
        <w:numPr>
          <w:ilvl w:val="0"/>
          <w:numId w:val="19"/>
        </w:numPr>
        <w:spacing w:line="240" w:lineRule="auto"/>
        <w:rPr>
          <w:lang w:val="es-ES" w:eastAsia="en-US"/>
        </w:rPr>
      </w:pPr>
      <w:r>
        <w:rPr>
          <w:lang w:val="es-ES" w:eastAsia="en-US"/>
        </w:rPr>
        <w:t>Operadores multiplicativos</w:t>
      </w:r>
      <w:r w:rsidR="00313FEF">
        <w:rPr>
          <w:lang w:val="es-ES" w:eastAsia="en-US"/>
        </w:rPr>
        <w:t>: por y dividido por</w:t>
      </w:r>
    </w:p>
    <w:p w:rsidR="00CC53C7" w:rsidRPr="003B525D" w:rsidRDefault="00BC281D" w:rsidP="003B525D">
      <w:pPr>
        <w:numPr>
          <w:ilvl w:val="0"/>
          <w:numId w:val="19"/>
        </w:numPr>
        <w:spacing w:line="240" w:lineRule="auto"/>
        <w:rPr>
          <w:lang w:val="es-ES" w:eastAsia="en-US"/>
        </w:rPr>
      </w:pPr>
      <w:r>
        <w:rPr>
          <w:lang w:val="es-ES" w:eastAsia="en-US"/>
        </w:rPr>
        <w:t>Símbolo</w:t>
      </w:r>
      <w:r w:rsidR="009A4564">
        <w:rPr>
          <w:lang w:val="es-ES" w:eastAsia="en-US"/>
        </w:rPr>
        <w:t xml:space="preserve"> de abrir</w:t>
      </w:r>
    </w:p>
    <w:p w:rsidR="00CC53C7" w:rsidRPr="003B525D" w:rsidRDefault="00BC281D" w:rsidP="003B525D">
      <w:pPr>
        <w:numPr>
          <w:ilvl w:val="0"/>
          <w:numId w:val="19"/>
        </w:numPr>
        <w:spacing w:line="240" w:lineRule="auto"/>
        <w:rPr>
          <w:lang w:val="es-ES" w:eastAsia="en-US"/>
        </w:rPr>
      </w:pPr>
      <w:r>
        <w:rPr>
          <w:lang w:val="es-ES" w:eastAsia="en-US"/>
        </w:rPr>
        <w:t>Símbolo de</w:t>
      </w:r>
      <w:r w:rsidR="009A4564">
        <w:rPr>
          <w:lang w:val="es-ES" w:eastAsia="en-US"/>
        </w:rPr>
        <w:t xml:space="preserve"> cerrar</w:t>
      </w:r>
    </w:p>
    <w:p w:rsidR="00B85B81" w:rsidRPr="003B525D" w:rsidRDefault="009A4564" w:rsidP="003B525D">
      <w:pPr>
        <w:numPr>
          <w:ilvl w:val="0"/>
          <w:numId w:val="19"/>
        </w:numPr>
        <w:spacing w:line="240" w:lineRule="auto"/>
        <w:rPr>
          <w:lang w:val="es-ES" w:eastAsia="en-US"/>
        </w:rPr>
      </w:pPr>
      <w:r>
        <w:rPr>
          <w:lang w:val="es-ES" w:eastAsia="en-US"/>
        </w:rPr>
        <w:t>Operador u operadores de asignación</w:t>
      </w:r>
    </w:p>
    <w:p w:rsidR="00112327" w:rsidRDefault="00112327" w:rsidP="000B2919">
      <w:pPr>
        <w:numPr>
          <w:ilvl w:val="0"/>
          <w:numId w:val="19"/>
        </w:numPr>
        <w:spacing w:line="240" w:lineRule="auto"/>
        <w:rPr>
          <w:lang w:val="es-ES" w:eastAsia="en-US"/>
        </w:rPr>
      </w:pPr>
      <w:r>
        <w:rPr>
          <w:lang w:val="es-ES" w:eastAsia="en-US"/>
        </w:rPr>
        <w:t>Operadores relacionales</w:t>
      </w:r>
    </w:p>
    <w:p w:rsidR="00112327" w:rsidRDefault="00112327" w:rsidP="000B2919">
      <w:pPr>
        <w:numPr>
          <w:ilvl w:val="0"/>
          <w:numId w:val="19"/>
        </w:numPr>
        <w:spacing w:line="240" w:lineRule="auto"/>
        <w:rPr>
          <w:lang w:val="es-ES" w:eastAsia="en-US"/>
        </w:rPr>
      </w:pPr>
      <w:r>
        <w:rPr>
          <w:lang w:val="es-ES" w:eastAsia="en-US"/>
        </w:rPr>
        <w:t>Operadores lógicos</w:t>
      </w:r>
    </w:p>
    <w:p w:rsidR="00112327" w:rsidRDefault="00112327" w:rsidP="000B2919">
      <w:pPr>
        <w:numPr>
          <w:ilvl w:val="0"/>
          <w:numId w:val="19"/>
        </w:numPr>
        <w:spacing w:line="240" w:lineRule="auto"/>
        <w:rPr>
          <w:lang w:val="es-ES" w:eastAsia="en-US"/>
        </w:rPr>
      </w:pPr>
      <w:r>
        <w:rPr>
          <w:lang w:val="es-ES" w:eastAsia="en-US"/>
        </w:rPr>
        <w:t>Separadores de sentencias, si se requieren</w:t>
      </w:r>
    </w:p>
    <w:p w:rsidR="00112327" w:rsidRDefault="009A4564" w:rsidP="000B2919">
      <w:pPr>
        <w:numPr>
          <w:ilvl w:val="0"/>
          <w:numId w:val="19"/>
        </w:numPr>
        <w:spacing w:line="240" w:lineRule="auto"/>
        <w:rPr>
          <w:lang w:val="es-ES" w:eastAsia="en-US"/>
        </w:rPr>
      </w:pPr>
      <w:r>
        <w:rPr>
          <w:lang w:val="es-ES" w:eastAsia="en-US"/>
        </w:rPr>
        <w:t>Cadenas de caracteres</w:t>
      </w:r>
    </w:p>
    <w:p w:rsidR="009A4564" w:rsidRDefault="009A4564" w:rsidP="000B2919">
      <w:pPr>
        <w:numPr>
          <w:ilvl w:val="0"/>
          <w:numId w:val="19"/>
        </w:numPr>
        <w:spacing w:line="240" w:lineRule="auto"/>
        <w:rPr>
          <w:lang w:val="es-ES" w:eastAsia="en-US"/>
        </w:rPr>
      </w:pPr>
      <w:r>
        <w:rPr>
          <w:lang w:val="es-ES" w:eastAsia="en-US"/>
        </w:rPr>
        <w:t xml:space="preserve">Otro tipo </w:t>
      </w:r>
      <w:r w:rsidR="00277D20">
        <w:rPr>
          <w:lang w:val="es-ES" w:eastAsia="en-US"/>
        </w:rPr>
        <w:t xml:space="preserve">de </w:t>
      </w:r>
      <w:proofErr w:type="spellStart"/>
      <w:r w:rsidR="00277D20">
        <w:rPr>
          <w:lang w:val="es-ES" w:eastAsia="en-US"/>
        </w:rPr>
        <w:t>token</w:t>
      </w:r>
      <w:proofErr w:type="spellEnd"/>
      <w:r w:rsidR="00277D20">
        <w:rPr>
          <w:lang w:val="es-ES" w:eastAsia="en-US"/>
        </w:rPr>
        <w:t xml:space="preserve"> </w:t>
      </w:r>
      <w:r>
        <w:rPr>
          <w:lang w:val="es-ES" w:eastAsia="en-US"/>
        </w:rPr>
        <w:t>elegido por los estudiantes</w:t>
      </w:r>
    </w:p>
    <w:p w:rsidR="00112327" w:rsidRDefault="00112327" w:rsidP="00112327">
      <w:pPr>
        <w:rPr>
          <w:lang w:val="es-ES" w:eastAsia="en-US"/>
        </w:rPr>
      </w:pPr>
    </w:p>
    <w:p w:rsidR="0008077A" w:rsidRDefault="0008077A" w:rsidP="00112327">
      <w:pPr>
        <w:rPr>
          <w:lang w:val="es-ES" w:eastAsia="en-US"/>
        </w:rPr>
      </w:pPr>
    </w:p>
    <w:p w:rsidR="0008077A" w:rsidRDefault="0008077A" w:rsidP="00112327">
      <w:pPr>
        <w:rPr>
          <w:lang w:val="es-ES" w:eastAsia="en-US"/>
        </w:rPr>
      </w:pPr>
      <w:r w:rsidRPr="0008077A">
        <w:rPr>
          <w:b/>
          <w:color w:val="17365D"/>
          <w:sz w:val="24"/>
        </w:rPr>
        <w:t>4)</w:t>
      </w:r>
      <w:r>
        <w:rPr>
          <w:lang w:val="es-ES" w:eastAsia="en-US"/>
        </w:rPr>
        <w:t xml:space="preserve"> Escriba </w:t>
      </w:r>
      <w:r w:rsidR="002A1FA6">
        <w:rPr>
          <w:lang w:val="es-ES" w:eastAsia="en-US"/>
        </w:rPr>
        <w:t>las observaciones</w:t>
      </w:r>
      <w:r>
        <w:rPr>
          <w:lang w:val="es-ES" w:eastAsia="en-US"/>
        </w:rPr>
        <w:t xml:space="preserve"> o cosas importantes que resaltar del lenguaje que están analizando:</w:t>
      </w:r>
    </w:p>
    <w:p w:rsidR="0008077A" w:rsidRDefault="0008077A" w:rsidP="00112327">
      <w:pPr>
        <w:rPr>
          <w:lang w:val="es-ES" w:eastAsia="en-US"/>
        </w:rPr>
      </w:pPr>
    </w:p>
    <w:p w:rsidR="0091023B" w:rsidRDefault="0091023B" w:rsidP="00112327">
      <w:pPr>
        <w:rPr>
          <w:lang w:val="es-ES" w:eastAsia="en-US"/>
        </w:rPr>
      </w:pPr>
    </w:p>
    <w:p w:rsidR="00487E55" w:rsidRDefault="00487E55" w:rsidP="00487E55"/>
    <w:p w:rsidR="009F5EA6" w:rsidRDefault="009F5EA6">
      <w:pPr>
        <w:spacing w:line="240" w:lineRule="auto"/>
        <w:jc w:val="left"/>
      </w:pPr>
      <w:r>
        <w:br w:type="page"/>
      </w:r>
    </w:p>
    <w:p w:rsidR="00721443" w:rsidRDefault="00721443" w:rsidP="00721443">
      <w:pPr>
        <w:jc w:val="center"/>
        <w:rPr>
          <w:lang w:val="es-ES"/>
        </w:rPr>
      </w:pPr>
      <w:r w:rsidRPr="007739FD">
        <w:rPr>
          <w:lang w:val="es-ES"/>
        </w:rPr>
        <w:lastRenderedPageBreak/>
        <w:t>Universidad del Quindío</w:t>
      </w:r>
    </w:p>
    <w:p w:rsidR="00721443" w:rsidRDefault="00721443" w:rsidP="00721443">
      <w:pPr>
        <w:jc w:val="center"/>
        <w:rPr>
          <w:lang w:val="es-ES"/>
        </w:rPr>
      </w:pPr>
      <w:r w:rsidRPr="007739FD">
        <w:rPr>
          <w:lang w:val="es-ES"/>
        </w:rPr>
        <w:t>Prog</w:t>
      </w:r>
      <w:r>
        <w:rPr>
          <w:lang w:val="es-ES"/>
        </w:rPr>
        <w:t>rama</w:t>
      </w:r>
      <w:r w:rsidRPr="007739FD">
        <w:rPr>
          <w:lang w:val="es-ES"/>
        </w:rPr>
        <w:t xml:space="preserve"> Ing</w:t>
      </w:r>
      <w:r>
        <w:rPr>
          <w:lang w:val="es-ES"/>
        </w:rPr>
        <w:t>eniería</w:t>
      </w:r>
      <w:r w:rsidRPr="007739FD">
        <w:rPr>
          <w:lang w:val="es-ES"/>
        </w:rPr>
        <w:t xml:space="preserve"> de Sistemas y Comp</w:t>
      </w:r>
      <w:r>
        <w:rPr>
          <w:lang w:val="es-ES"/>
        </w:rPr>
        <w:t>utación</w:t>
      </w:r>
    </w:p>
    <w:p w:rsidR="00721443" w:rsidRDefault="00721443" w:rsidP="00721443">
      <w:pPr>
        <w:jc w:val="center"/>
        <w:rPr>
          <w:lang w:val="es-ES"/>
        </w:rPr>
      </w:pPr>
      <w:r>
        <w:rPr>
          <w:lang w:val="es-ES"/>
        </w:rPr>
        <w:t>Asignatura Teoría de Lenguajes Formales</w:t>
      </w:r>
    </w:p>
    <w:p w:rsidR="009F5EA6" w:rsidRPr="007739FD" w:rsidRDefault="009F5EA6" w:rsidP="009F5EA6">
      <w:pPr>
        <w:rPr>
          <w:lang w:val="es-ES"/>
        </w:rPr>
      </w:pPr>
    </w:p>
    <w:p w:rsidR="009F5EA6" w:rsidRPr="00E5716F" w:rsidRDefault="00B62098" w:rsidP="009F5EA6">
      <w:pPr>
        <w:jc w:val="center"/>
        <w:rPr>
          <w:rFonts w:ascii="Arial Black" w:hAnsi="Arial Black"/>
          <w:color w:val="17365D"/>
          <w:szCs w:val="20"/>
        </w:rPr>
      </w:pPr>
      <w:r>
        <w:rPr>
          <w:rFonts w:ascii="Arial Black" w:hAnsi="Arial Black"/>
          <w:color w:val="17365D"/>
          <w:szCs w:val="20"/>
        </w:rPr>
        <w:t xml:space="preserve">Solución de la </w:t>
      </w:r>
      <w:r w:rsidR="009F5EA6" w:rsidRPr="00E5716F">
        <w:rPr>
          <w:rFonts w:ascii="Arial Black" w:hAnsi="Arial Black"/>
          <w:color w:val="17365D"/>
          <w:szCs w:val="20"/>
        </w:rPr>
        <w:t>Fase 2</w:t>
      </w:r>
      <w:r w:rsidR="009F5EA6">
        <w:rPr>
          <w:rFonts w:ascii="Arial Black" w:hAnsi="Arial Black"/>
          <w:color w:val="17365D"/>
          <w:szCs w:val="20"/>
        </w:rPr>
        <w:t>.1</w:t>
      </w:r>
      <w:r w:rsidR="009F5EA6" w:rsidRPr="00E5716F">
        <w:rPr>
          <w:rFonts w:ascii="Arial Black" w:hAnsi="Arial Black"/>
          <w:color w:val="17365D"/>
          <w:szCs w:val="20"/>
        </w:rPr>
        <w:t xml:space="preserve"> del Proyecto de asignatura</w:t>
      </w:r>
    </w:p>
    <w:p w:rsidR="009F5EA6" w:rsidRPr="00EE411E" w:rsidRDefault="009F5EA6" w:rsidP="009F5EA6">
      <w:pPr>
        <w:jc w:val="center"/>
        <w:rPr>
          <w:rFonts w:ascii="Arial Black" w:hAnsi="Arial Black"/>
          <w:color w:val="365F91"/>
        </w:rPr>
      </w:pPr>
      <w:r>
        <w:rPr>
          <w:rFonts w:ascii="Arial Black" w:hAnsi="Arial Black"/>
          <w:color w:val="17365D"/>
          <w:szCs w:val="20"/>
        </w:rPr>
        <w:t xml:space="preserve">Especificación formal de los </w:t>
      </w:r>
      <w:proofErr w:type="spellStart"/>
      <w:r w:rsidR="0071757E">
        <w:rPr>
          <w:rFonts w:ascii="Arial Black" w:hAnsi="Arial Black"/>
          <w:color w:val="17365D"/>
          <w:szCs w:val="20"/>
        </w:rPr>
        <w:t>tokens</w:t>
      </w:r>
      <w:proofErr w:type="spellEnd"/>
      <w:r>
        <w:rPr>
          <w:rFonts w:ascii="Arial Black" w:hAnsi="Arial Black"/>
          <w:color w:val="17365D"/>
          <w:szCs w:val="20"/>
        </w:rPr>
        <w:t xml:space="preserve"> de un nuevo lenguaje de programación</w:t>
      </w:r>
    </w:p>
    <w:p w:rsidR="009F5EA6" w:rsidRDefault="009F5EA6" w:rsidP="009F5EA6">
      <w:pPr>
        <w:spacing w:line="240" w:lineRule="auto"/>
        <w:rPr>
          <w:rStyle w:val="EstiloAzul"/>
          <w:lang w:val="es-CO"/>
        </w:rPr>
      </w:pPr>
    </w:p>
    <w:p w:rsidR="00454D35" w:rsidRPr="003662FE" w:rsidRDefault="00454D35" w:rsidP="009F5EA6">
      <w:pPr>
        <w:rPr>
          <w:lang w:val="es-ES"/>
        </w:rPr>
      </w:pPr>
    </w:p>
    <w:p w:rsidR="009F5EA6" w:rsidRDefault="009F5EA6" w:rsidP="009F5EA6">
      <w:pPr>
        <w:rPr>
          <w:lang w:val="es-ES"/>
        </w:rPr>
      </w:pPr>
      <w:r w:rsidRPr="004E7688">
        <w:rPr>
          <w:b/>
          <w:color w:val="548DD4"/>
          <w:lang w:val="es-ES"/>
        </w:rPr>
        <w:t>Semestre académico:</w:t>
      </w:r>
      <w:r>
        <w:rPr>
          <w:lang w:val="es-ES"/>
        </w:rPr>
        <w:t xml:space="preserve"> I</w:t>
      </w:r>
      <w:r w:rsidR="002B1FEE">
        <w:rPr>
          <w:lang w:val="es-ES"/>
        </w:rPr>
        <w:t xml:space="preserve"> </w:t>
      </w:r>
      <w:r>
        <w:rPr>
          <w:lang w:val="es-ES"/>
        </w:rPr>
        <w:t xml:space="preserve">semestre académico </w:t>
      </w:r>
      <w:r w:rsidR="0008077A">
        <w:rPr>
          <w:lang w:val="es-ES"/>
        </w:rPr>
        <w:t>de 2015</w:t>
      </w:r>
    </w:p>
    <w:p w:rsidR="009F5EA6" w:rsidRPr="003662FE" w:rsidRDefault="009F5EA6" w:rsidP="009F5EA6">
      <w:pPr>
        <w:jc w:val="left"/>
        <w:rPr>
          <w:b/>
          <w:szCs w:val="16"/>
          <w:lang w:val="es-CO"/>
        </w:rPr>
      </w:pPr>
    </w:p>
    <w:p w:rsidR="009F5EA6" w:rsidRPr="004E7688" w:rsidRDefault="009F5EA6" w:rsidP="009F5EA6">
      <w:pPr>
        <w:rPr>
          <w:b/>
          <w:color w:val="548DD4"/>
          <w:lang w:val="es-CO"/>
        </w:rPr>
      </w:pPr>
      <w:r w:rsidRPr="004E7688">
        <w:rPr>
          <w:b/>
          <w:color w:val="548DD4"/>
          <w:lang w:val="es-CO"/>
        </w:rPr>
        <w:t xml:space="preserve">Presentado </w:t>
      </w:r>
      <w:proofErr w:type="gramStart"/>
      <w:r w:rsidRPr="004E7688">
        <w:rPr>
          <w:b/>
          <w:color w:val="548DD4"/>
          <w:lang w:val="es-CO"/>
        </w:rPr>
        <w:t>por</w:t>
      </w:r>
      <w:r>
        <w:rPr>
          <w:b/>
          <w:color w:val="548DD4"/>
          <w:lang w:val="es-CO"/>
        </w:rPr>
        <w:t xml:space="preserve"> </w:t>
      </w:r>
      <w:r w:rsidRPr="004E7688">
        <w:rPr>
          <w:b/>
          <w:color w:val="548DD4"/>
          <w:lang w:val="es-CO"/>
        </w:rPr>
        <w:t>:</w:t>
      </w:r>
      <w:proofErr w:type="gramEnd"/>
    </w:p>
    <w:p w:rsidR="009F5EA6" w:rsidRPr="003662FE" w:rsidRDefault="009F5EA6" w:rsidP="009F5EA6">
      <w:pPr>
        <w:rPr>
          <w:lang w:val="es-CO"/>
        </w:rPr>
      </w:pPr>
    </w:p>
    <w:p w:rsidR="009F5EA6" w:rsidRDefault="00F82C14" w:rsidP="009F5EA6">
      <w:pPr>
        <w:rPr>
          <w:lang w:val="es-CO"/>
        </w:rPr>
      </w:pPr>
      <w:r>
        <w:rPr>
          <w:lang w:val="es-CO"/>
        </w:rPr>
        <w:t>Nombre</w:t>
      </w:r>
      <w:proofErr w:type="gramStart"/>
      <w:r>
        <w:rPr>
          <w:lang w:val="es-CO"/>
        </w:rPr>
        <w:t>:  Jesica</w:t>
      </w:r>
      <w:proofErr w:type="gramEnd"/>
      <w:r>
        <w:rPr>
          <w:lang w:val="es-CO"/>
        </w:rPr>
        <w:t xml:space="preserve"> </w:t>
      </w:r>
      <w:proofErr w:type="spellStart"/>
      <w:r>
        <w:rPr>
          <w:lang w:val="es-CO"/>
        </w:rPr>
        <w:t>Tapasco</w:t>
      </w:r>
      <w:proofErr w:type="spellEnd"/>
      <w:r>
        <w:rPr>
          <w:lang w:val="es-CO"/>
        </w:rPr>
        <w:t xml:space="preserve"> </w:t>
      </w:r>
      <w:proofErr w:type="spellStart"/>
      <w:r>
        <w:rPr>
          <w:lang w:val="es-CO"/>
        </w:rPr>
        <w:t>Velez</w:t>
      </w:r>
      <w:proofErr w:type="spellEnd"/>
    </w:p>
    <w:p w:rsidR="009F5EA6" w:rsidRPr="003662FE" w:rsidRDefault="009F5EA6" w:rsidP="009F5EA6">
      <w:pPr>
        <w:rPr>
          <w:lang w:val="es-CO"/>
        </w:rPr>
      </w:pPr>
    </w:p>
    <w:p w:rsidR="009F5EA6" w:rsidRDefault="009F5EA6" w:rsidP="009F5EA6">
      <w:pPr>
        <w:rPr>
          <w:lang w:val="es-CO"/>
        </w:rPr>
      </w:pPr>
      <w:r>
        <w:rPr>
          <w:lang w:val="es-CO"/>
        </w:rPr>
        <w:t xml:space="preserve">Nombre: </w:t>
      </w:r>
      <w:r w:rsidR="00F82C14">
        <w:rPr>
          <w:lang w:val="es-CO"/>
        </w:rPr>
        <w:t>Santiago Montaño Lince</w:t>
      </w:r>
    </w:p>
    <w:p w:rsidR="0008077A" w:rsidRPr="003662FE" w:rsidRDefault="0008077A" w:rsidP="0008077A">
      <w:pPr>
        <w:rPr>
          <w:lang w:val="es-CO"/>
        </w:rPr>
      </w:pPr>
    </w:p>
    <w:p w:rsidR="0008077A" w:rsidRDefault="0008077A" w:rsidP="0008077A">
      <w:pPr>
        <w:rPr>
          <w:lang w:val="es-CO"/>
        </w:rPr>
      </w:pPr>
      <w:r>
        <w:rPr>
          <w:lang w:val="es-CO"/>
        </w:rPr>
        <w:t>Nombre:</w:t>
      </w:r>
      <w:r w:rsidR="00F82C14">
        <w:rPr>
          <w:lang w:val="es-CO"/>
        </w:rPr>
        <w:t xml:space="preserve"> </w:t>
      </w:r>
      <w:proofErr w:type="spellStart"/>
      <w:r w:rsidR="00F82C14">
        <w:rPr>
          <w:lang w:val="es-CO"/>
        </w:rPr>
        <w:t>Sebastian</w:t>
      </w:r>
      <w:proofErr w:type="spellEnd"/>
      <w:r w:rsidR="00F82C14">
        <w:rPr>
          <w:lang w:val="es-CO"/>
        </w:rPr>
        <w:t xml:space="preserve"> Romero</w:t>
      </w:r>
    </w:p>
    <w:p w:rsidR="009F5EA6" w:rsidRPr="003662FE" w:rsidRDefault="009F5EA6" w:rsidP="009F5EA6">
      <w:pPr>
        <w:rPr>
          <w:lang w:val="es-CO"/>
        </w:rPr>
      </w:pPr>
    </w:p>
    <w:p w:rsidR="009F5EA6" w:rsidRPr="00D330A4" w:rsidRDefault="009F5EA6" w:rsidP="009F5EA6">
      <w:pPr>
        <w:rPr>
          <w:lang w:val="es-CO"/>
        </w:rPr>
      </w:pPr>
      <w:r w:rsidRPr="004E7688">
        <w:rPr>
          <w:b/>
          <w:color w:val="548DD4"/>
          <w:lang w:val="es-CO"/>
        </w:rPr>
        <w:t>Fecha</w:t>
      </w:r>
      <w:r w:rsidR="0022132A" w:rsidRPr="00D330A4">
        <w:rPr>
          <w:b/>
          <w:color w:val="548DD4"/>
          <w:lang w:val="es-CO"/>
        </w:rPr>
        <w:t>:</w:t>
      </w:r>
      <w:r w:rsidR="0005353C">
        <w:rPr>
          <w:lang w:val="es-CO"/>
        </w:rPr>
        <w:t xml:space="preserve"> 10</w:t>
      </w:r>
      <w:r w:rsidR="00F82C14">
        <w:rPr>
          <w:lang w:val="es-CO"/>
        </w:rPr>
        <w:t>/05/2015</w:t>
      </w:r>
    </w:p>
    <w:p w:rsidR="009F5EA6" w:rsidRPr="00D330A4" w:rsidRDefault="009F5EA6" w:rsidP="009F5EA6">
      <w:pPr>
        <w:rPr>
          <w:lang w:val="es-CO"/>
        </w:rPr>
      </w:pPr>
    </w:p>
    <w:p w:rsidR="009F5EA6" w:rsidRDefault="009F5EA6" w:rsidP="009F5EA6">
      <w:pPr>
        <w:rPr>
          <w:lang w:val="es-CO"/>
        </w:rPr>
      </w:pPr>
      <w:r w:rsidRPr="004E7688">
        <w:rPr>
          <w:b/>
          <w:color w:val="548DD4"/>
          <w:lang w:val="es-CO"/>
        </w:rPr>
        <w:t>Presentado al profesor:</w:t>
      </w:r>
      <w:r w:rsidRPr="003662FE">
        <w:rPr>
          <w:lang w:val="es-CO"/>
        </w:rPr>
        <w:t xml:space="preserve"> </w:t>
      </w:r>
      <w:r w:rsidR="00BD74A4">
        <w:rPr>
          <w:lang w:val="es-CO"/>
        </w:rPr>
        <w:t xml:space="preserve">Claudia Elena </w:t>
      </w:r>
      <w:proofErr w:type="spellStart"/>
      <w:r w:rsidR="00BD74A4">
        <w:rPr>
          <w:lang w:val="es-CO"/>
        </w:rPr>
        <w:t>Quiceno</w:t>
      </w:r>
      <w:proofErr w:type="spellEnd"/>
      <w:r w:rsidR="00BD74A4">
        <w:rPr>
          <w:lang w:val="es-CO"/>
        </w:rPr>
        <w:t xml:space="preserve"> Restrepo</w:t>
      </w:r>
      <w:r w:rsidRPr="003662FE">
        <w:rPr>
          <w:lang w:val="es-CO"/>
        </w:rPr>
        <w:t>.</w:t>
      </w:r>
    </w:p>
    <w:p w:rsidR="0008077A" w:rsidRDefault="0008077A" w:rsidP="009F5EA6">
      <w:pPr>
        <w:rPr>
          <w:lang w:val="es-CO"/>
        </w:rPr>
      </w:pPr>
    </w:p>
    <w:p w:rsidR="0008077A" w:rsidRPr="003662FE" w:rsidRDefault="0008077A" w:rsidP="009F5EA6">
      <w:pPr>
        <w:rPr>
          <w:lang w:val="es-CO"/>
        </w:rPr>
      </w:pPr>
    </w:p>
    <w:p w:rsidR="003D52EB" w:rsidRDefault="003D52EB" w:rsidP="003D52EB">
      <w:pPr>
        <w:rPr>
          <w:lang w:val="es-CO"/>
        </w:rPr>
      </w:pPr>
    </w:p>
    <w:p w:rsidR="009F5EA6" w:rsidRDefault="009F5EA6" w:rsidP="009F5EA6">
      <w:pPr>
        <w:jc w:val="center"/>
        <w:rPr>
          <w:b/>
          <w:i/>
          <w:color w:val="17365D"/>
          <w:sz w:val="28"/>
        </w:rPr>
      </w:pPr>
      <w:r w:rsidRPr="003D52EB">
        <w:rPr>
          <w:b/>
          <w:i/>
          <w:color w:val="17365D"/>
          <w:sz w:val="28"/>
        </w:rPr>
        <w:t>Desarrollo</w:t>
      </w:r>
    </w:p>
    <w:p w:rsidR="009F5EA6" w:rsidRDefault="009F5EA6" w:rsidP="003D52EB">
      <w:pPr>
        <w:rPr>
          <w:lang w:val="es-CO"/>
        </w:rPr>
      </w:pPr>
    </w:p>
    <w:p w:rsidR="009F5EA6" w:rsidRPr="00534605" w:rsidRDefault="0046152C" w:rsidP="0046152C">
      <w:pPr>
        <w:pStyle w:val="Prrafodelista"/>
        <w:numPr>
          <w:ilvl w:val="0"/>
          <w:numId w:val="23"/>
        </w:numPr>
        <w:rPr>
          <w:rStyle w:val="nfasis"/>
          <w:i w:val="0"/>
          <w:iCs w:val="0"/>
          <w:lang w:val="es-CO"/>
        </w:rPr>
      </w:pPr>
      <w:r>
        <w:rPr>
          <w:lang w:val="es-CO"/>
        </w:rPr>
        <w:t xml:space="preserve">El lenguaje en el cual se trabajó fue PHP, el cual es un acrónimo de </w:t>
      </w:r>
      <w:proofErr w:type="spellStart"/>
      <w:r>
        <w:rPr>
          <w:rStyle w:val="tgc"/>
        </w:rPr>
        <w:t>Hypertext</w:t>
      </w:r>
      <w:proofErr w:type="spellEnd"/>
      <w:r>
        <w:rPr>
          <w:rStyle w:val="tgc"/>
        </w:rPr>
        <w:t xml:space="preserve"> </w:t>
      </w:r>
      <w:proofErr w:type="spellStart"/>
      <w:r>
        <w:rPr>
          <w:rStyle w:val="tgc"/>
        </w:rPr>
        <w:t>Preprocessor</w:t>
      </w:r>
      <w:proofErr w:type="spellEnd"/>
      <w:r w:rsidR="00652A20">
        <w:rPr>
          <w:rStyle w:val="tgc"/>
        </w:rPr>
        <w:t xml:space="preserve"> aunque originalmente significaba </w:t>
      </w:r>
      <w:r w:rsidR="00652A20">
        <w:rPr>
          <w:rStyle w:val="nfasis"/>
        </w:rPr>
        <w:t>Personal Home Page Tools.</w:t>
      </w:r>
    </w:p>
    <w:p w:rsidR="00534605" w:rsidRPr="0046152C" w:rsidRDefault="00534605" w:rsidP="00534605">
      <w:pPr>
        <w:pStyle w:val="Prrafodelista"/>
        <w:rPr>
          <w:rStyle w:val="tgc"/>
          <w:lang w:val="es-CO"/>
        </w:rPr>
      </w:pPr>
    </w:p>
    <w:p w:rsidR="0046152C" w:rsidRPr="003B525D" w:rsidRDefault="00CB1F4E" w:rsidP="00CB1F4E">
      <w:pPr>
        <w:pStyle w:val="Prrafodelista"/>
        <w:numPr>
          <w:ilvl w:val="0"/>
          <w:numId w:val="23"/>
        </w:numPr>
        <w:rPr>
          <w:lang w:val="es-CO"/>
        </w:rPr>
      </w:pPr>
      <w:r>
        <w:rPr>
          <w:rStyle w:val="tgc"/>
        </w:rPr>
        <w:t>Documento adjunto</w:t>
      </w:r>
      <w:r w:rsidR="0046152C">
        <w:rPr>
          <w:rStyle w:val="tgc"/>
        </w:rPr>
        <w:t xml:space="preserve"> en el comprimido del proyecto</w:t>
      </w:r>
      <w:r w:rsidR="00744A30">
        <w:rPr>
          <w:rStyle w:val="tgc"/>
        </w:rPr>
        <w:t>,</w:t>
      </w:r>
      <w:r>
        <w:rPr>
          <w:rStyle w:val="tgc"/>
        </w:rPr>
        <w:t xml:space="preserve"> con nombre “</w:t>
      </w:r>
      <w:r w:rsidRPr="00CB1F4E">
        <w:rPr>
          <w:rStyle w:val="tgc"/>
        </w:rPr>
        <w:t>AUTÓMATAS FINITOS DETERMINISTAS LENGUAJE PHP</w:t>
      </w:r>
      <w:r>
        <w:rPr>
          <w:rStyle w:val="tgc"/>
        </w:rPr>
        <w:t>”</w:t>
      </w:r>
      <w:r w:rsidR="003B525D">
        <w:rPr>
          <w:rStyle w:val="tgc"/>
        </w:rPr>
        <w:t>.</w:t>
      </w:r>
    </w:p>
    <w:p w:rsidR="0046152C" w:rsidRDefault="0046152C" w:rsidP="0046152C">
      <w:pPr>
        <w:rPr>
          <w:lang w:val="es-CO"/>
        </w:rPr>
      </w:pPr>
    </w:p>
    <w:p w:rsidR="003B525D" w:rsidRDefault="003B525D" w:rsidP="003B525D">
      <w:pPr>
        <w:numPr>
          <w:ilvl w:val="0"/>
          <w:numId w:val="23"/>
        </w:numPr>
        <w:spacing w:line="240" w:lineRule="auto"/>
        <w:rPr>
          <w:lang w:val="es-ES" w:eastAsia="en-US"/>
        </w:rPr>
      </w:pPr>
      <w:r>
        <w:rPr>
          <w:lang w:val="es-ES" w:eastAsia="en-US"/>
        </w:rPr>
        <w:t>Enteros</w:t>
      </w:r>
    </w:p>
    <w:p w:rsidR="003B525D" w:rsidRDefault="003B525D" w:rsidP="003B525D">
      <w:pPr>
        <w:spacing w:line="240" w:lineRule="auto"/>
        <w:ind w:left="708"/>
        <w:rPr>
          <w:lang w:val="es-ES" w:eastAsia="en-US"/>
        </w:rPr>
      </w:pPr>
    </w:p>
    <w:p w:rsidR="003B525D" w:rsidRPr="00F82C14" w:rsidRDefault="003B525D" w:rsidP="003B525D">
      <w:pPr>
        <w:spacing w:line="240" w:lineRule="auto"/>
        <w:ind w:left="708"/>
        <w:rPr>
          <w:lang w:val="es-ES" w:eastAsia="en-US"/>
        </w:rPr>
      </w:pPr>
      <w:r>
        <w:rPr>
          <w:lang w:val="es-ES" w:eastAsia="en-US"/>
        </w:rPr>
        <w:t>Decimal</w:t>
      </w:r>
      <w:r w:rsidRPr="00F82C14">
        <w:rPr>
          <w:lang w:val="es-ES" w:eastAsia="en-US"/>
        </w:rPr>
        <w:t>: [1-9</w:t>
      </w:r>
      <w:proofErr w:type="gramStart"/>
      <w:r w:rsidRPr="00F82C14">
        <w:rPr>
          <w:lang w:val="es-ES" w:eastAsia="en-US"/>
        </w:rPr>
        <w:t>][</w:t>
      </w:r>
      <w:proofErr w:type="gramEnd"/>
      <w:r w:rsidRPr="00F82C14">
        <w:rPr>
          <w:lang w:val="es-ES" w:eastAsia="en-US"/>
        </w:rPr>
        <w:t>0-9]*</w:t>
      </w:r>
    </w:p>
    <w:p w:rsidR="003B525D" w:rsidRPr="00F82C14" w:rsidRDefault="003B525D" w:rsidP="003B525D">
      <w:pPr>
        <w:spacing w:line="240" w:lineRule="auto"/>
        <w:ind w:left="708"/>
        <w:rPr>
          <w:lang w:val="es-ES" w:eastAsia="en-US"/>
        </w:rPr>
      </w:pPr>
      <w:r w:rsidRPr="00F82C14">
        <w:rPr>
          <w:lang w:val="es-ES" w:eastAsia="en-US"/>
        </w:rPr>
        <w:t xml:space="preserve">           </w:t>
      </w:r>
      <w:r>
        <w:rPr>
          <w:lang w:val="es-ES" w:eastAsia="en-US"/>
        </w:rPr>
        <w:t xml:space="preserve">        </w:t>
      </w:r>
      <w:r w:rsidRPr="00F82C14">
        <w:rPr>
          <w:lang w:val="es-ES" w:eastAsia="en-US"/>
        </w:rPr>
        <w:t xml:space="preserve"> | 0</w:t>
      </w:r>
    </w:p>
    <w:p w:rsidR="003B525D" w:rsidRPr="00F82C14" w:rsidRDefault="003B525D" w:rsidP="003B525D">
      <w:pPr>
        <w:spacing w:line="240" w:lineRule="auto"/>
        <w:ind w:left="708"/>
        <w:rPr>
          <w:lang w:val="es-ES" w:eastAsia="en-US"/>
        </w:rPr>
      </w:pPr>
    </w:p>
    <w:p w:rsidR="003B525D" w:rsidRPr="003B525D" w:rsidRDefault="003B525D" w:rsidP="003B525D">
      <w:pPr>
        <w:spacing w:line="240" w:lineRule="auto"/>
        <w:ind w:left="708"/>
        <w:rPr>
          <w:vertAlign w:val="superscript"/>
          <w:lang w:val="es-ES" w:eastAsia="en-US"/>
        </w:rPr>
      </w:pPr>
      <w:r>
        <w:rPr>
          <w:lang w:val="es-ES" w:eastAsia="en-US"/>
        </w:rPr>
        <w:t>Hexadecimal</w:t>
      </w:r>
      <w:r w:rsidRPr="00F82C14">
        <w:rPr>
          <w:lang w:val="es-ES" w:eastAsia="en-US"/>
        </w:rPr>
        <w:t>: 0[</w:t>
      </w:r>
      <w:proofErr w:type="spellStart"/>
      <w:r w:rsidRPr="00F82C14">
        <w:rPr>
          <w:lang w:val="es-ES" w:eastAsia="en-US"/>
        </w:rPr>
        <w:t>xX</w:t>
      </w:r>
      <w:proofErr w:type="spellEnd"/>
      <w:proofErr w:type="gramStart"/>
      <w:r w:rsidRPr="00F82C14">
        <w:rPr>
          <w:lang w:val="es-ES" w:eastAsia="en-US"/>
        </w:rPr>
        <w:t>][</w:t>
      </w:r>
      <w:proofErr w:type="gramEnd"/>
      <w:r w:rsidRPr="00F82C14">
        <w:rPr>
          <w:lang w:val="es-ES" w:eastAsia="en-US"/>
        </w:rPr>
        <w:t>0-9a-fA-F]</w:t>
      </w:r>
      <w:r>
        <w:rPr>
          <w:vertAlign w:val="superscript"/>
          <w:lang w:val="es-ES" w:eastAsia="en-US"/>
        </w:rPr>
        <w:t>+</w:t>
      </w:r>
    </w:p>
    <w:p w:rsidR="003B525D" w:rsidRPr="00F82C14" w:rsidRDefault="003B525D" w:rsidP="003B525D">
      <w:pPr>
        <w:spacing w:line="240" w:lineRule="auto"/>
        <w:ind w:left="708"/>
        <w:rPr>
          <w:lang w:val="es-ES" w:eastAsia="en-US"/>
        </w:rPr>
      </w:pPr>
    </w:p>
    <w:p w:rsidR="003B525D" w:rsidRPr="003B525D" w:rsidRDefault="003B525D" w:rsidP="003B525D">
      <w:pPr>
        <w:spacing w:line="240" w:lineRule="auto"/>
        <w:ind w:left="708"/>
        <w:rPr>
          <w:vertAlign w:val="superscript"/>
          <w:lang w:val="es-ES" w:eastAsia="en-US"/>
        </w:rPr>
      </w:pPr>
      <w:r>
        <w:rPr>
          <w:lang w:val="es-ES" w:eastAsia="en-US"/>
        </w:rPr>
        <w:t>Octal</w:t>
      </w:r>
      <w:r w:rsidRPr="00F82C14">
        <w:rPr>
          <w:lang w:val="es-ES" w:eastAsia="en-US"/>
        </w:rPr>
        <w:t>: 0[0-7]</w:t>
      </w:r>
      <w:r>
        <w:rPr>
          <w:vertAlign w:val="superscript"/>
          <w:lang w:val="es-ES" w:eastAsia="en-US"/>
        </w:rPr>
        <w:t>+</w:t>
      </w:r>
    </w:p>
    <w:p w:rsidR="003B525D" w:rsidRPr="00F82C14" w:rsidRDefault="003B525D" w:rsidP="003B525D">
      <w:pPr>
        <w:spacing w:line="240" w:lineRule="auto"/>
        <w:ind w:left="708"/>
        <w:rPr>
          <w:lang w:val="es-ES" w:eastAsia="en-US"/>
        </w:rPr>
      </w:pPr>
    </w:p>
    <w:p w:rsidR="003B525D" w:rsidRPr="003B525D" w:rsidRDefault="003B525D" w:rsidP="003B525D">
      <w:pPr>
        <w:spacing w:line="240" w:lineRule="auto"/>
        <w:ind w:left="708"/>
        <w:rPr>
          <w:vertAlign w:val="superscript"/>
          <w:lang w:val="es-ES" w:eastAsia="en-US"/>
        </w:rPr>
      </w:pPr>
      <w:r>
        <w:rPr>
          <w:lang w:val="es-ES" w:eastAsia="en-US"/>
        </w:rPr>
        <w:t>Binario</w:t>
      </w:r>
      <w:r w:rsidRPr="00F82C14">
        <w:rPr>
          <w:lang w:val="es-ES" w:eastAsia="en-US"/>
        </w:rPr>
        <w:t xml:space="preserve">: </w:t>
      </w:r>
      <w:proofErr w:type="gramStart"/>
      <w:r w:rsidRPr="00F82C14">
        <w:rPr>
          <w:lang w:val="es-ES" w:eastAsia="en-US"/>
        </w:rPr>
        <w:t>0b[</w:t>
      </w:r>
      <w:proofErr w:type="gramEnd"/>
      <w:r w:rsidRPr="00F82C14">
        <w:rPr>
          <w:lang w:val="es-ES" w:eastAsia="en-US"/>
        </w:rPr>
        <w:t>01]</w:t>
      </w:r>
      <w:r>
        <w:rPr>
          <w:vertAlign w:val="superscript"/>
          <w:lang w:val="es-ES" w:eastAsia="en-US"/>
        </w:rPr>
        <w:t>+</w:t>
      </w:r>
    </w:p>
    <w:p w:rsidR="003B525D" w:rsidRDefault="003B525D" w:rsidP="003B525D">
      <w:pPr>
        <w:spacing w:line="240" w:lineRule="auto"/>
        <w:ind w:left="708"/>
        <w:rPr>
          <w:lang w:val="es-ES" w:eastAsia="en-US"/>
        </w:rPr>
      </w:pPr>
    </w:p>
    <w:p w:rsidR="0045428E" w:rsidRPr="0045428E" w:rsidRDefault="003B525D" w:rsidP="0045428E">
      <w:pPr>
        <w:spacing w:line="240" w:lineRule="auto"/>
        <w:ind w:left="720"/>
        <w:rPr>
          <w:lang w:val="es-ES" w:eastAsia="en-US"/>
        </w:rPr>
      </w:pPr>
      <w:r>
        <w:rPr>
          <w:lang w:val="es-ES" w:eastAsia="en-US"/>
        </w:rPr>
        <w:t xml:space="preserve">Reales: </w:t>
      </w:r>
      <w:r w:rsidR="0045428E">
        <w:rPr>
          <w:lang w:val="es-ES" w:eastAsia="en-US"/>
        </w:rPr>
        <w:tab/>
      </w:r>
      <w:r w:rsidR="0045428E" w:rsidRPr="0045428E">
        <w:rPr>
          <w:lang w:val="es-ES" w:eastAsia="en-US"/>
        </w:rPr>
        <w:t>LNUM</w:t>
      </w:r>
      <w:r w:rsidR="0045428E">
        <w:rPr>
          <w:lang w:val="es-ES" w:eastAsia="en-US"/>
        </w:rPr>
        <w:t>:</w:t>
      </w:r>
      <w:r w:rsidR="0045428E" w:rsidRPr="0045428E">
        <w:rPr>
          <w:lang w:val="es-ES" w:eastAsia="en-US"/>
        </w:rPr>
        <w:t xml:space="preserve">          [0-9]+</w:t>
      </w:r>
    </w:p>
    <w:p w:rsidR="0045428E" w:rsidRPr="0045428E" w:rsidRDefault="0045428E" w:rsidP="0045428E">
      <w:pPr>
        <w:spacing w:line="240" w:lineRule="auto"/>
        <w:ind w:left="720" w:firstLine="696"/>
        <w:rPr>
          <w:lang w:val="es-ES" w:eastAsia="en-US"/>
        </w:rPr>
      </w:pPr>
      <w:r w:rsidRPr="0045428E">
        <w:rPr>
          <w:lang w:val="es-ES" w:eastAsia="en-US"/>
        </w:rPr>
        <w:t>DNUM</w:t>
      </w:r>
      <w:r>
        <w:rPr>
          <w:lang w:val="es-ES" w:eastAsia="en-US"/>
        </w:rPr>
        <w:t>:</w:t>
      </w:r>
      <w:r w:rsidRPr="0045428E">
        <w:rPr>
          <w:lang w:val="es-ES" w:eastAsia="en-US"/>
        </w:rPr>
        <w:t xml:space="preserve">          ([0-9]*[\.]{LNUM}) | ({LNUM</w:t>
      </w:r>
      <w:proofErr w:type="gramStart"/>
      <w:r w:rsidRPr="0045428E">
        <w:rPr>
          <w:lang w:val="es-ES" w:eastAsia="en-US"/>
        </w:rPr>
        <w:t>}[</w:t>
      </w:r>
      <w:proofErr w:type="gramEnd"/>
      <w:r w:rsidRPr="0045428E">
        <w:rPr>
          <w:lang w:val="es-ES" w:eastAsia="en-US"/>
        </w:rPr>
        <w:t>\.][0-9]*)</w:t>
      </w:r>
    </w:p>
    <w:p w:rsidR="003B525D" w:rsidRDefault="0045428E" w:rsidP="0045428E">
      <w:pPr>
        <w:spacing w:line="240" w:lineRule="auto"/>
        <w:ind w:left="720" w:firstLine="696"/>
        <w:rPr>
          <w:lang w:val="es-ES" w:eastAsia="en-US"/>
        </w:rPr>
      </w:pPr>
      <w:r w:rsidRPr="0045428E">
        <w:rPr>
          <w:lang w:val="es-ES" w:eastAsia="en-US"/>
        </w:rPr>
        <w:t>EXPONENT_DNUM</w:t>
      </w:r>
      <w:r>
        <w:rPr>
          <w:lang w:val="es-ES" w:eastAsia="en-US"/>
        </w:rPr>
        <w:t>:</w:t>
      </w:r>
      <w:r>
        <w:rPr>
          <w:lang w:val="es-ES" w:eastAsia="en-US"/>
        </w:rPr>
        <w:tab/>
      </w:r>
      <w:r w:rsidRPr="0045428E">
        <w:rPr>
          <w:lang w:val="es-ES" w:eastAsia="en-US"/>
        </w:rPr>
        <w:t xml:space="preserve"> [+-]</w:t>
      </w:r>
      <w:proofErr w:type="gramStart"/>
      <w:r w:rsidRPr="0045428E">
        <w:rPr>
          <w:lang w:val="es-ES" w:eastAsia="en-US"/>
        </w:rPr>
        <w:t>?(</w:t>
      </w:r>
      <w:proofErr w:type="gramEnd"/>
      <w:r w:rsidRPr="0045428E">
        <w:rPr>
          <w:lang w:val="es-ES" w:eastAsia="en-US"/>
        </w:rPr>
        <w:t>({LNUM} | {DNUM}) [</w:t>
      </w:r>
      <w:proofErr w:type="spellStart"/>
      <w:r w:rsidRPr="0045428E">
        <w:rPr>
          <w:lang w:val="es-ES" w:eastAsia="en-US"/>
        </w:rPr>
        <w:t>eE</w:t>
      </w:r>
      <w:proofErr w:type="spellEnd"/>
      <w:r w:rsidRPr="0045428E">
        <w:rPr>
          <w:lang w:val="es-ES" w:eastAsia="en-US"/>
        </w:rPr>
        <w:t>][+-]? {LNUM})</w:t>
      </w:r>
    </w:p>
    <w:p w:rsidR="003B525D" w:rsidRDefault="003B525D" w:rsidP="003B525D">
      <w:pPr>
        <w:spacing w:line="240" w:lineRule="auto"/>
        <w:ind w:left="720"/>
        <w:rPr>
          <w:lang w:val="es-ES" w:eastAsia="en-US"/>
        </w:rPr>
      </w:pPr>
    </w:p>
    <w:p w:rsidR="003B525D" w:rsidRDefault="003B525D" w:rsidP="003B525D">
      <w:pPr>
        <w:spacing w:line="240" w:lineRule="auto"/>
        <w:ind w:left="720"/>
        <w:rPr>
          <w:lang w:val="es-ES" w:eastAsia="en-US"/>
        </w:rPr>
      </w:pPr>
      <w:r>
        <w:rPr>
          <w:lang w:val="es-ES" w:eastAsia="en-US"/>
        </w:rPr>
        <w:t>Identificadores: nombres de variable, nombres de función, nombres de clase, nombres de método, palabras reservadas, etc.</w:t>
      </w:r>
    </w:p>
    <w:p w:rsidR="003B525D" w:rsidRDefault="003B525D" w:rsidP="003B525D">
      <w:pPr>
        <w:spacing w:line="240" w:lineRule="auto"/>
        <w:rPr>
          <w:lang w:val="es-ES" w:eastAsia="en-US"/>
        </w:rPr>
      </w:pPr>
    </w:p>
    <w:p w:rsidR="003B525D" w:rsidRDefault="003B525D" w:rsidP="003B525D">
      <w:pPr>
        <w:spacing w:line="240" w:lineRule="auto"/>
        <w:ind w:left="360"/>
        <w:rPr>
          <w:rStyle w:val="nfasis"/>
        </w:rPr>
      </w:pPr>
      <w:r>
        <w:rPr>
          <w:lang w:val="es-ES" w:eastAsia="en-US"/>
        </w:rPr>
        <w:t>Nombres de variable: $</w:t>
      </w:r>
      <w:r>
        <w:rPr>
          <w:rStyle w:val="nfasis"/>
        </w:rPr>
        <w:t>[a-</w:t>
      </w:r>
      <w:proofErr w:type="spellStart"/>
      <w:r>
        <w:rPr>
          <w:rStyle w:val="nfasis"/>
        </w:rPr>
        <w:t>zA</w:t>
      </w:r>
      <w:proofErr w:type="spellEnd"/>
      <w:r>
        <w:rPr>
          <w:rStyle w:val="nfasis"/>
        </w:rPr>
        <w:t>-Z_\x7f-\</w:t>
      </w:r>
      <w:proofErr w:type="spellStart"/>
      <w:r>
        <w:rPr>
          <w:rStyle w:val="nfasis"/>
        </w:rPr>
        <w:t>xff</w:t>
      </w:r>
      <w:proofErr w:type="spellEnd"/>
      <w:proofErr w:type="gramStart"/>
      <w:r>
        <w:rPr>
          <w:rStyle w:val="nfasis"/>
        </w:rPr>
        <w:t>][</w:t>
      </w:r>
      <w:proofErr w:type="gramEnd"/>
      <w:r>
        <w:rPr>
          <w:rStyle w:val="nfasis"/>
        </w:rPr>
        <w:t>a-zA-Z0-9_\x7f-\</w:t>
      </w:r>
      <w:proofErr w:type="spellStart"/>
      <w:r>
        <w:rPr>
          <w:rStyle w:val="nfasis"/>
        </w:rPr>
        <w:t>xff</w:t>
      </w:r>
      <w:proofErr w:type="spellEnd"/>
      <w:r>
        <w:rPr>
          <w:rStyle w:val="nfasis"/>
        </w:rPr>
        <w:t>]*</w:t>
      </w:r>
    </w:p>
    <w:p w:rsidR="003B525D" w:rsidRDefault="003B525D" w:rsidP="003B525D">
      <w:pPr>
        <w:spacing w:line="240" w:lineRule="auto"/>
        <w:ind w:left="360"/>
        <w:rPr>
          <w:rStyle w:val="nfasis"/>
        </w:rPr>
      </w:pPr>
      <w:r>
        <w:rPr>
          <w:rStyle w:val="nfasis"/>
          <w:i w:val="0"/>
        </w:rPr>
        <w:lastRenderedPageBreak/>
        <w:t xml:space="preserve">Nombres de función: </w:t>
      </w:r>
      <w:r>
        <w:rPr>
          <w:rStyle w:val="nfasis"/>
        </w:rPr>
        <w:t>[a-</w:t>
      </w:r>
      <w:proofErr w:type="spellStart"/>
      <w:r>
        <w:rPr>
          <w:rStyle w:val="nfasis"/>
        </w:rPr>
        <w:t>zA</w:t>
      </w:r>
      <w:proofErr w:type="spellEnd"/>
      <w:r>
        <w:rPr>
          <w:rStyle w:val="nfasis"/>
        </w:rPr>
        <w:t>-Z_\x7f-\</w:t>
      </w:r>
      <w:proofErr w:type="spellStart"/>
      <w:r>
        <w:rPr>
          <w:rStyle w:val="nfasis"/>
        </w:rPr>
        <w:t>xff</w:t>
      </w:r>
      <w:proofErr w:type="spellEnd"/>
      <w:proofErr w:type="gramStart"/>
      <w:r>
        <w:rPr>
          <w:rStyle w:val="nfasis"/>
        </w:rPr>
        <w:t>][</w:t>
      </w:r>
      <w:proofErr w:type="gramEnd"/>
      <w:r>
        <w:rPr>
          <w:rStyle w:val="nfasis"/>
        </w:rPr>
        <w:t>a-zA-Z0-9_\x7f-\</w:t>
      </w:r>
      <w:proofErr w:type="spellStart"/>
      <w:r>
        <w:rPr>
          <w:rStyle w:val="nfasis"/>
        </w:rPr>
        <w:t>xff</w:t>
      </w:r>
      <w:proofErr w:type="spellEnd"/>
      <w:r>
        <w:rPr>
          <w:rStyle w:val="nfasis"/>
        </w:rPr>
        <w:t>]*</w:t>
      </w:r>
    </w:p>
    <w:p w:rsidR="003B525D" w:rsidRDefault="003B525D" w:rsidP="003B525D">
      <w:pPr>
        <w:spacing w:line="240" w:lineRule="auto"/>
        <w:ind w:left="360"/>
        <w:rPr>
          <w:rStyle w:val="nfasis"/>
        </w:rPr>
      </w:pPr>
      <w:r>
        <w:rPr>
          <w:rStyle w:val="nfasis"/>
          <w:i w:val="0"/>
        </w:rPr>
        <w:t xml:space="preserve">Nombres de clase: </w:t>
      </w:r>
      <w:proofErr w:type="gramStart"/>
      <w:r>
        <w:rPr>
          <w:rStyle w:val="nfasis"/>
        </w:rPr>
        <w:t>^[</w:t>
      </w:r>
      <w:proofErr w:type="gramEnd"/>
      <w:r>
        <w:rPr>
          <w:rStyle w:val="nfasis"/>
        </w:rPr>
        <w:t>a-</w:t>
      </w:r>
      <w:proofErr w:type="spellStart"/>
      <w:r>
        <w:rPr>
          <w:rStyle w:val="nfasis"/>
        </w:rPr>
        <w:t>zA</w:t>
      </w:r>
      <w:proofErr w:type="spellEnd"/>
      <w:r>
        <w:rPr>
          <w:rStyle w:val="nfasis"/>
        </w:rPr>
        <w:t>-Z_\x7f-\</w:t>
      </w:r>
      <w:proofErr w:type="spellStart"/>
      <w:r>
        <w:rPr>
          <w:rStyle w:val="nfasis"/>
        </w:rPr>
        <w:t>xff</w:t>
      </w:r>
      <w:proofErr w:type="spellEnd"/>
      <w:r>
        <w:rPr>
          <w:rStyle w:val="nfasis"/>
        </w:rPr>
        <w:t>][a-zA-Z0-9_\x7f-\</w:t>
      </w:r>
      <w:proofErr w:type="spellStart"/>
      <w:r>
        <w:rPr>
          <w:rStyle w:val="nfasis"/>
        </w:rPr>
        <w:t>xff</w:t>
      </w:r>
      <w:proofErr w:type="spellEnd"/>
      <w:r>
        <w:rPr>
          <w:rStyle w:val="nfasis"/>
        </w:rPr>
        <w:t>]*$</w:t>
      </w:r>
    </w:p>
    <w:p w:rsidR="00B37D27" w:rsidRDefault="00B37D27" w:rsidP="003B525D">
      <w:pPr>
        <w:spacing w:line="240" w:lineRule="auto"/>
        <w:ind w:left="360"/>
        <w:rPr>
          <w:rStyle w:val="nfasis"/>
        </w:rPr>
      </w:pPr>
    </w:p>
    <w:p w:rsidR="003B525D" w:rsidRDefault="003B525D" w:rsidP="003B525D">
      <w:pPr>
        <w:spacing w:line="240" w:lineRule="auto"/>
        <w:ind w:left="360"/>
        <w:rPr>
          <w:rStyle w:val="nfasis"/>
          <w:i w:val="0"/>
        </w:rPr>
      </w:pPr>
      <w:r w:rsidRPr="005F0A48">
        <w:rPr>
          <w:rStyle w:val="nfasis"/>
          <w:i w:val="0"/>
        </w:rPr>
        <w:t>Palabras reservadas:</w:t>
      </w:r>
      <w:r w:rsidR="005B1845">
        <w:rPr>
          <w:rStyle w:val="nfasis"/>
          <w:i w:val="0"/>
        </w:rPr>
        <w:t xml:space="preserve"> </w:t>
      </w:r>
    </w:p>
    <w:p w:rsidR="00B37D27" w:rsidRDefault="00B37D27" w:rsidP="003B525D">
      <w:pPr>
        <w:spacing w:line="240" w:lineRule="auto"/>
        <w:ind w:left="360"/>
        <w:rPr>
          <w:rStyle w:val="nfasis"/>
          <w:i w:val="0"/>
        </w:rPr>
      </w:pPr>
    </w:p>
    <w:p w:rsidR="0056107B" w:rsidRDefault="0056107B" w:rsidP="003B525D">
      <w:pPr>
        <w:spacing w:line="240" w:lineRule="auto"/>
        <w:ind w:left="360"/>
        <w:rPr>
          <w:rStyle w:val="nfasis"/>
          <w:i w:val="0"/>
        </w:rPr>
      </w:pPr>
      <w:r>
        <w:rPr>
          <w:rStyle w:val="nfasis"/>
          <w:i w:val="0"/>
        </w:rPr>
        <w:tab/>
      </w:r>
      <w:proofErr w:type="spellStart"/>
      <w:r>
        <w:rPr>
          <w:rStyle w:val="nfasis"/>
          <w:i w:val="0"/>
        </w:rPr>
        <w:t>While</w:t>
      </w:r>
      <w:proofErr w:type="spellEnd"/>
      <w:r>
        <w:rPr>
          <w:rStyle w:val="nfasis"/>
          <w:i w:val="0"/>
        </w:rPr>
        <w:t>: [w</w:t>
      </w:r>
      <w:proofErr w:type="gramStart"/>
      <w:r>
        <w:rPr>
          <w:rStyle w:val="nfasis"/>
          <w:i w:val="0"/>
        </w:rPr>
        <w:t>][</w:t>
      </w:r>
      <w:proofErr w:type="gramEnd"/>
      <w:r>
        <w:rPr>
          <w:rStyle w:val="nfasis"/>
          <w:i w:val="0"/>
        </w:rPr>
        <w:t>h][i][l][e]</w:t>
      </w:r>
    </w:p>
    <w:p w:rsidR="00C53E5A" w:rsidRDefault="00C53E5A" w:rsidP="003B525D">
      <w:pPr>
        <w:spacing w:line="240" w:lineRule="auto"/>
        <w:ind w:left="360"/>
        <w:rPr>
          <w:rStyle w:val="nfasis"/>
          <w:i w:val="0"/>
        </w:rPr>
      </w:pPr>
    </w:p>
    <w:p w:rsidR="0056107B" w:rsidRDefault="0056107B" w:rsidP="003B525D">
      <w:pPr>
        <w:spacing w:line="240" w:lineRule="auto"/>
        <w:ind w:left="360"/>
        <w:rPr>
          <w:rStyle w:val="nfasis"/>
          <w:i w:val="0"/>
        </w:rPr>
      </w:pPr>
      <w:r>
        <w:rPr>
          <w:rStyle w:val="nfasis"/>
          <w:i w:val="0"/>
        </w:rPr>
        <w:tab/>
      </w:r>
      <w:proofErr w:type="spellStart"/>
      <w:r>
        <w:rPr>
          <w:rStyle w:val="nfasis"/>
          <w:i w:val="0"/>
        </w:rPr>
        <w:t>If</w:t>
      </w:r>
      <w:proofErr w:type="spellEnd"/>
      <w:r>
        <w:rPr>
          <w:rStyle w:val="nfasis"/>
          <w:i w:val="0"/>
        </w:rPr>
        <w:t>: [i</w:t>
      </w:r>
      <w:proofErr w:type="gramStart"/>
      <w:r>
        <w:rPr>
          <w:rStyle w:val="nfasis"/>
          <w:i w:val="0"/>
        </w:rPr>
        <w:t>][</w:t>
      </w:r>
      <w:proofErr w:type="gramEnd"/>
      <w:r>
        <w:rPr>
          <w:rStyle w:val="nfasis"/>
          <w:i w:val="0"/>
        </w:rPr>
        <w:t>f]</w:t>
      </w:r>
    </w:p>
    <w:p w:rsidR="00C53E5A" w:rsidRDefault="00C53E5A" w:rsidP="003B525D">
      <w:pPr>
        <w:spacing w:line="240" w:lineRule="auto"/>
        <w:ind w:left="360"/>
        <w:rPr>
          <w:rStyle w:val="nfasis"/>
          <w:i w:val="0"/>
        </w:rPr>
      </w:pPr>
    </w:p>
    <w:p w:rsidR="00C53E5A" w:rsidRDefault="00C53E5A" w:rsidP="003B525D">
      <w:pPr>
        <w:spacing w:line="240" w:lineRule="auto"/>
        <w:ind w:left="360"/>
        <w:rPr>
          <w:rStyle w:val="nfasis"/>
          <w:i w:val="0"/>
        </w:rPr>
      </w:pPr>
      <w:r>
        <w:rPr>
          <w:rStyle w:val="nfasis"/>
          <w:i w:val="0"/>
        </w:rPr>
        <w:tab/>
        <w:t>Do: [d</w:t>
      </w:r>
      <w:proofErr w:type="gramStart"/>
      <w:r>
        <w:rPr>
          <w:rStyle w:val="nfasis"/>
          <w:i w:val="0"/>
        </w:rPr>
        <w:t>][</w:t>
      </w:r>
      <w:proofErr w:type="gramEnd"/>
      <w:r>
        <w:rPr>
          <w:rStyle w:val="nfasis"/>
          <w:i w:val="0"/>
        </w:rPr>
        <w:t>o]</w:t>
      </w:r>
    </w:p>
    <w:p w:rsidR="000B6555" w:rsidRDefault="000B6555" w:rsidP="003B525D">
      <w:pPr>
        <w:spacing w:line="240" w:lineRule="auto"/>
        <w:ind w:left="360"/>
        <w:rPr>
          <w:rStyle w:val="nfasis"/>
          <w:i w:val="0"/>
        </w:rPr>
      </w:pPr>
    </w:p>
    <w:p w:rsidR="000B6555" w:rsidRDefault="000B6555" w:rsidP="003B525D">
      <w:pPr>
        <w:spacing w:line="240" w:lineRule="auto"/>
        <w:ind w:left="360"/>
        <w:rPr>
          <w:rStyle w:val="nfasis"/>
          <w:i w:val="0"/>
        </w:rPr>
      </w:pPr>
      <w:r>
        <w:rPr>
          <w:rStyle w:val="nfasis"/>
          <w:i w:val="0"/>
        </w:rPr>
        <w:tab/>
        <w:t>Echo: [e</w:t>
      </w:r>
      <w:proofErr w:type="gramStart"/>
      <w:r>
        <w:rPr>
          <w:rStyle w:val="nfasis"/>
          <w:i w:val="0"/>
        </w:rPr>
        <w:t>][</w:t>
      </w:r>
      <w:proofErr w:type="gramEnd"/>
      <w:r>
        <w:rPr>
          <w:rStyle w:val="nfasis"/>
          <w:i w:val="0"/>
        </w:rPr>
        <w:t>c][h][o]</w:t>
      </w:r>
    </w:p>
    <w:p w:rsidR="00C53E5A" w:rsidRDefault="00C53E5A" w:rsidP="003B525D">
      <w:pPr>
        <w:spacing w:line="240" w:lineRule="auto"/>
        <w:ind w:left="360"/>
        <w:rPr>
          <w:rStyle w:val="nfasis"/>
          <w:i w:val="0"/>
        </w:rPr>
      </w:pPr>
    </w:p>
    <w:p w:rsidR="003B525D" w:rsidRDefault="0056107B" w:rsidP="00F96595">
      <w:pPr>
        <w:spacing w:line="240" w:lineRule="auto"/>
        <w:ind w:left="360"/>
        <w:rPr>
          <w:iCs/>
        </w:rPr>
      </w:pPr>
      <w:r>
        <w:rPr>
          <w:rStyle w:val="nfasis"/>
          <w:i w:val="0"/>
        </w:rPr>
        <w:tab/>
        <w:t>Operadores de visibilidad: [p</w:t>
      </w:r>
      <w:proofErr w:type="gramStart"/>
      <w:r>
        <w:rPr>
          <w:rStyle w:val="nfasis"/>
          <w:i w:val="0"/>
        </w:rPr>
        <w:t>][</w:t>
      </w:r>
      <w:proofErr w:type="gramEnd"/>
      <w:r>
        <w:rPr>
          <w:rStyle w:val="nfasis"/>
          <w:i w:val="0"/>
        </w:rPr>
        <w:t>(</w:t>
      </w:r>
      <w:proofErr w:type="spellStart"/>
      <w:r>
        <w:rPr>
          <w:rStyle w:val="nfasis"/>
          <w:i w:val="0"/>
        </w:rPr>
        <w:t>ublic</w:t>
      </w:r>
      <w:proofErr w:type="spellEnd"/>
      <w:r>
        <w:rPr>
          <w:rStyle w:val="nfasis"/>
          <w:i w:val="0"/>
        </w:rPr>
        <w:t xml:space="preserve">) U </w:t>
      </w:r>
      <w:r w:rsidR="00742EFB">
        <w:rPr>
          <w:rStyle w:val="nfasis"/>
          <w:i w:val="0"/>
        </w:rPr>
        <w:t>r(</w:t>
      </w:r>
      <w:proofErr w:type="spellStart"/>
      <w:r w:rsidR="00742EFB">
        <w:rPr>
          <w:rStyle w:val="nfasis"/>
          <w:i w:val="0"/>
        </w:rPr>
        <w:t>ivate</w:t>
      </w:r>
      <w:proofErr w:type="spellEnd"/>
      <w:r w:rsidR="00742EFB">
        <w:rPr>
          <w:rStyle w:val="nfasis"/>
          <w:i w:val="0"/>
        </w:rPr>
        <w:t xml:space="preserve"> U </w:t>
      </w:r>
      <w:proofErr w:type="spellStart"/>
      <w:r w:rsidR="00742EFB">
        <w:rPr>
          <w:rStyle w:val="nfasis"/>
          <w:i w:val="0"/>
        </w:rPr>
        <w:t>rotected</w:t>
      </w:r>
      <w:proofErr w:type="spellEnd"/>
      <w:r w:rsidR="00F96595">
        <w:rPr>
          <w:rStyle w:val="nfasis"/>
          <w:i w:val="0"/>
        </w:rPr>
        <w:t>)]</w:t>
      </w:r>
    </w:p>
    <w:p w:rsidR="00F96595" w:rsidRPr="00F96595" w:rsidRDefault="00F96595" w:rsidP="00F96595">
      <w:pPr>
        <w:spacing w:line="240" w:lineRule="auto"/>
        <w:ind w:left="360"/>
        <w:rPr>
          <w:iCs/>
        </w:rPr>
      </w:pPr>
    </w:p>
    <w:p w:rsidR="003B525D" w:rsidRDefault="003B525D" w:rsidP="003B525D">
      <w:pPr>
        <w:spacing w:line="240" w:lineRule="auto"/>
        <w:ind w:left="720"/>
        <w:rPr>
          <w:lang w:val="es-ES" w:eastAsia="en-US"/>
        </w:rPr>
      </w:pPr>
      <w:r>
        <w:rPr>
          <w:lang w:val="es-ES" w:eastAsia="en-US"/>
        </w:rPr>
        <w:t>Operadores aditivos: más y menos</w:t>
      </w:r>
    </w:p>
    <w:p w:rsidR="003B525D" w:rsidRDefault="003B525D" w:rsidP="003B525D">
      <w:pPr>
        <w:spacing w:line="240" w:lineRule="auto"/>
        <w:ind w:left="720"/>
        <w:rPr>
          <w:lang w:val="es-ES" w:eastAsia="en-US"/>
        </w:rPr>
      </w:pPr>
      <w:r>
        <w:rPr>
          <w:lang w:val="es-ES" w:eastAsia="en-US"/>
        </w:rPr>
        <w:t>[+ U -]</w:t>
      </w:r>
    </w:p>
    <w:p w:rsidR="00F96595" w:rsidRDefault="00F96595" w:rsidP="003B525D">
      <w:pPr>
        <w:spacing w:line="240" w:lineRule="auto"/>
        <w:ind w:left="720"/>
        <w:rPr>
          <w:lang w:val="es-ES" w:eastAsia="en-US"/>
        </w:rPr>
      </w:pPr>
    </w:p>
    <w:p w:rsidR="003B525D" w:rsidRDefault="003B525D" w:rsidP="003B525D">
      <w:pPr>
        <w:spacing w:line="240" w:lineRule="auto"/>
        <w:ind w:left="720"/>
        <w:rPr>
          <w:lang w:val="es-ES" w:eastAsia="en-US"/>
        </w:rPr>
      </w:pPr>
      <w:r>
        <w:rPr>
          <w:lang w:val="es-ES" w:eastAsia="en-US"/>
        </w:rPr>
        <w:t>Operadores multiplicativos: por y dividido por</w:t>
      </w:r>
    </w:p>
    <w:p w:rsidR="003B525D" w:rsidRDefault="003B525D" w:rsidP="003B525D">
      <w:pPr>
        <w:spacing w:line="240" w:lineRule="auto"/>
        <w:ind w:left="720"/>
        <w:rPr>
          <w:lang w:val="es-ES" w:eastAsia="en-US"/>
        </w:rPr>
      </w:pPr>
      <w:r>
        <w:rPr>
          <w:lang w:val="es-ES" w:eastAsia="en-US"/>
        </w:rPr>
        <w:t>[* U /]</w:t>
      </w:r>
    </w:p>
    <w:p w:rsidR="003B525D" w:rsidRDefault="003B525D" w:rsidP="003B525D">
      <w:pPr>
        <w:spacing w:line="240" w:lineRule="auto"/>
        <w:ind w:left="720"/>
        <w:rPr>
          <w:lang w:val="es-ES" w:eastAsia="en-US"/>
        </w:rPr>
      </w:pPr>
    </w:p>
    <w:p w:rsidR="003B525D" w:rsidRDefault="003B525D" w:rsidP="003B525D">
      <w:pPr>
        <w:spacing w:line="240" w:lineRule="auto"/>
        <w:ind w:left="720"/>
        <w:rPr>
          <w:lang w:val="es-ES" w:eastAsia="en-US"/>
        </w:rPr>
      </w:pPr>
      <w:r>
        <w:rPr>
          <w:lang w:val="es-ES" w:eastAsia="en-US"/>
        </w:rPr>
        <w:t>Símbolo de abrir</w:t>
      </w:r>
    </w:p>
    <w:p w:rsidR="003B525D" w:rsidRDefault="003B525D" w:rsidP="003B525D">
      <w:pPr>
        <w:spacing w:line="240" w:lineRule="auto"/>
        <w:ind w:left="720"/>
        <w:rPr>
          <w:lang w:val="es-ES" w:eastAsia="en-US"/>
        </w:rPr>
      </w:pPr>
      <w:r>
        <w:rPr>
          <w:lang w:val="es-ES" w:eastAsia="en-US"/>
        </w:rPr>
        <w:t>[(]</w:t>
      </w:r>
    </w:p>
    <w:p w:rsidR="00F96595" w:rsidRDefault="00F96595" w:rsidP="003B525D">
      <w:pPr>
        <w:spacing w:line="240" w:lineRule="auto"/>
        <w:ind w:left="720"/>
        <w:rPr>
          <w:lang w:val="es-ES" w:eastAsia="en-US"/>
        </w:rPr>
      </w:pPr>
    </w:p>
    <w:p w:rsidR="003B525D" w:rsidRDefault="003B525D" w:rsidP="003B525D">
      <w:pPr>
        <w:spacing w:line="240" w:lineRule="auto"/>
        <w:ind w:left="720"/>
        <w:rPr>
          <w:lang w:val="es-ES" w:eastAsia="en-US"/>
        </w:rPr>
      </w:pPr>
      <w:r>
        <w:rPr>
          <w:lang w:val="es-ES" w:eastAsia="en-US"/>
        </w:rPr>
        <w:t>Símbolo de cerrar</w:t>
      </w:r>
    </w:p>
    <w:p w:rsidR="003B525D" w:rsidRDefault="003B525D" w:rsidP="003B525D">
      <w:pPr>
        <w:spacing w:line="240" w:lineRule="auto"/>
        <w:ind w:left="708"/>
        <w:rPr>
          <w:lang w:val="es-ES" w:eastAsia="en-US"/>
        </w:rPr>
      </w:pPr>
      <w:r>
        <w:rPr>
          <w:lang w:val="es-ES" w:eastAsia="en-US"/>
        </w:rPr>
        <w:t>[)]</w:t>
      </w:r>
    </w:p>
    <w:p w:rsidR="00FD4B56" w:rsidRDefault="00FD4B56" w:rsidP="003B525D">
      <w:pPr>
        <w:spacing w:line="240" w:lineRule="auto"/>
        <w:ind w:left="708"/>
        <w:rPr>
          <w:lang w:val="es-ES" w:eastAsia="en-US"/>
        </w:rPr>
      </w:pPr>
    </w:p>
    <w:p w:rsidR="00FD4B56" w:rsidRDefault="00FD4B56" w:rsidP="003B525D">
      <w:pPr>
        <w:spacing w:line="240" w:lineRule="auto"/>
        <w:ind w:left="708"/>
        <w:rPr>
          <w:lang w:val="es-ES" w:eastAsia="en-US"/>
        </w:rPr>
      </w:pPr>
      <w:r>
        <w:rPr>
          <w:lang w:val="es-ES" w:eastAsia="en-US"/>
        </w:rPr>
        <w:t>Apertura de bloque</w:t>
      </w:r>
    </w:p>
    <w:p w:rsidR="00FD4B56" w:rsidRDefault="00FD4B56" w:rsidP="003B525D">
      <w:pPr>
        <w:spacing w:line="240" w:lineRule="auto"/>
        <w:ind w:left="708"/>
        <w:rPr>
          <w:lang w:val="es-ES" w:eastAsia="en-US"/>
        </w:rPr>
      </w:pPr>
      <w:r>
        <w:rPr>
          <w:lang w:val="es-ES" w:eastAsia="en-US"/>
        </w:rPr>
        <w:t>[{]</w:t>
      </w:r>
    </w:p>
    <w:p w:rsidR="00FD4B56" w:rsidRDefault="00FD4B56" w:rsidP="003B525D">
      <w:pPr>
        <w:spacing w:line="240" w:lineRule="auto"/>
        <w:ind w:left="708"/>
        <w:rPr>
          <w:lang w:val="es-ES" w:eastAsia="en-US"/>
        </w:rPr>
      </w:pPr>
    </w:p>
    <w:p w:rsidR="00FD4B56" w:rsidRDefault="00FD4B56" w:rsidP="003B525D">
      <w:pPr>
        <w:spacing w:line="240" w:lineRule="auto"/>
        <w:ind w:left="708"/>
        <w:rPr>
          <w:lang w:val="es-ES" w:eastAsia="en-US"/>
        </w:rPr>
      </w:pPr>
      <w:r>
        <w:rPr>
          <w:lang w:val="es-ES" w:eastAsia="en-US"/>
        </w:rPr>
        <w:t>Cierre de bloque</w:t>
      </w:r>
    </w:p>
    <w:p w:rsidR="00FD4B56" w:rsidRDefault="00FD4B56" w:rsidP="003B525D">
      <w:pPr>
        <w:spacing w:line="240" w:lineRule="auto"/>
        <w:ind w:left="708"/>
        <w:rPr>
          <w:lang w:val="es-ES" w:eastAsia="en-US"/>
        </w:rPr>
      </w:pPr>
      <w:r>
        <w:rPr>
          <w:lang w:val="es-ES" w:eastAsia="en-US"/>
        </w:rPr>
        <w:t>[}]</w:t>
      </w:r>
      <w:bookmarkStart w:id="0" w:name="_GoBack"/>
      <w:bookmarkEnd w:id="0"/>
    </w:p>
    <w:p w:rsidR="00F96595" w:rsidRDefault="00F96595" w:rsidP="003B525D">
      <w:pPr>
        <w:spacing w:line="240" w:lineRule="auto"/>
        <w:ind w:left="708"/>
        <w:rPr>
          <w:lang w:val="es-ES" w:eastAsia="en-US"/>
        </w:rPr>
      </w:pPr>
    </w:p>
    <w:p w:rsidR="003B525D" w:rsidRDefault="003B525D" w:rsidP="003B525D">
      <w:pPr>
        <w:spacing w:line="240" w:lineRule="auto"/>
        <w:ind w:left="720"/>
        <w:rPr>
          <w:lang w:val="es-ES" w:eastAsia="en-US"/>
        </w:rPr>
      </w:pPr>
      <w:r>
        <w:rPr>
          <w:lang w:val="es-ES" w:eastAsia="en-US"/>
        </w:rPr>
        <w:t>Operador u operadores de asignación</w:t>
      </w:r>
    </w:p>
    <w:p w:rsidR="003B525D" w:rsidRDefault="003B525D" w:rsidP="003B525D">
      <w:pPr>
        <w:spacing w:line="240" w:lineRule="auto"/>
        <w:ind w:left="720"/>
        <w:rPr>
          <w:lang w:val="es-ES" w:eastAsia="en-US"/>
        </w:rPr>
      </w:pPr>
      <w:r>
        <w:rPr>
          <w:lang w:val="es-ES" w:eastAsia="en-US"/>
        </w:rPr>
        <w:t>[=]</w:t>
      </w:r>
    </w:p>
    <w:p w:rsidR="00F96595" w:rsidRDefault="00F96595" w:rsidP="003B525D">
      <w:pPr>
        <w:spacing w:line="240" w:lineRule="auto"/>
        <w:ind w:left="720"/>
        <w:rPr>
          <w:lang w:val="es-ES" w:eastAsia="en-US"/>
        </w:rPr>
      </w:pPr>
    </w:p>
    <w:p w:rsidR="003B525D" w:rsidRDefault="003B525D" w:rsidP="003B525D">
      <w:pPr>
        <w:spacing w:line="240" w:lineRule="auto"/>
        <w:ind w:left="720"/>
        <w:rPr>
          <w:lang w:val="es-ES" w:eastAsia="en-US"/>
        </w:rPr>
      </w:pPr>
      <w:r>
        <w:rPr>
          <w:lang w:val="es-ES" w:eastAsia="en-US"/>
        </w:rPr>
        <w:t>Operadores relacionales</w:t>
      </w:r>
    </w:p>
    <w:p w:rsidR="003B525D" w:rsidRDefault="003B525D" w:rsidP="003B525D">
      <w:pPr>
        <w:spacing w:line="240" w:lineRule="auto"/>
        <w:ind w:left="720"/>
        <w:rPr>
          <w:lang w:val="es-ES" w:eastAsia="en-US"/>
        </w:rPr>
      </w:pPr>
      <w:r>
        <w:rPr>
          <w:lang w:val="es-ES" w:eastAsia="en-US"/>
        </w:rPr>
        <w:t xml:space="preserve">[== U === </w:t>
      </w:r>
      <w:proofErr w:type="gramStart"/>
      <w:r>
        <w:rPr>
          <w:lang w:val="es-ES" w:eastAsia="en-US"/>
        </w:rPr>
        <w:t>U !</w:t>
      </w:r>
      <w:proofErr w:type="gramEnd"/>
      <w:r>
        <w:rPr>
          <w:lang w:val="es-ES" w:eastAsia="en-US"/>
        </w:rPr>
        <w:t xml:space="preserve">= U &lt;&gt; U !== U &lt; U &gt; U &lt;= U &gt;= U &lt;=&gt;] </w:t>
      </w:r>
    </w:p>
    <w:p w:rsidR="00F96595" w:rsidRDefault="00F96595" w:rsidP="003B525D">
      <w:pPr>
        <w:spacing w:line="240" w:lineRule="auto"/>
        <w:ind w:left="720"/>
        <w:rPr>
          <w:lang w:val="es-ES" w:eastAsia="en-US"/>
        </w:rPr>
      </w:pPr>
    </w:p>
    <w:p w:rsidR="003B525D" w:rsidRDefault="003B525D" w:rsidP="003B525D">
      <w:pPr>
        <w:spacing w:line="240" w:lineRule="auto"/>
        <w:ind w:left="720"/>
        <w:rPr>
          <w:lang w:val="es-ES" w:eastAsia="en-US"/>
        </w:rPr>
      </w:pPr>
      <w:r>
        <w:rPr>
          <w:lang w:val="es-ES" w:eastAsia="en-US"/>
        </w:rPr>
        <w:t>Operadores lógicos</w:t>
      </w:r>
    </w:p>
    <w:p w:rsidR="003B525D" w:rsidRDefault="003B525D" w:rsidP="003B525D">
      <w:pPr>
        <w:spacing w:line="240" w:lineRule="auto"/>
        <w:ind w:left="720"/>
        <w:rPr>
          <w:lang w:val="es-ES" w:eastAsia="en-US"/>
        </w:rPr>
      </w:pPr>
      <w:r>
        <w:rPr>
          <w:lang w:val="es-ES" w:eastAsia="en-US"/>
        </w:rPr>
        <w:t xml:space="preserve">[AND U XOR U OR </w:t>
      </w:r>
      <w:proofErr w:type="gramStart"/>
      <w:r>
        <w:rPr>
          <w:lang w:val="es-ES" w:eastAsia="en-US"/>
        </w:rPr>
        <w:t>U !</w:t>
      </w:r>
      <w:proofErr w:type="gramEnd"/>
      <w:r>
        <w:rPr>
          <w:lang w:val="es-ES" w:eastAsia="en-US"/>
        </w:rPr>
        <w:t xml:space="preserve"> U &amp;&amp; U ||]</w:t>
      </w:r>
    </w:p>
    <w:p w:rsidR="00F96595" w:rsidRDefault="00F96595" w:rsidP="003B525D">
      <w:pPr>
        <w:spacing w:line="240" w:lineRule="auto"/>
        <w:ind w:left="720"/>
        <w:rPr>
          <w:lang w:val="es-ES" w:eastAsia="en-US"/>
        </w:rPr>
      </w:pPr>
    </w:p>
    <w:p w:rsidR="003B525D" w:rsidRDefault="003B525D" w:rsidP="003B525D">
      <w:pPr>
        <w:spacing w:line="240" w:lineRule="auto"/>
        <w:ind w:left="720"/>
        <w:rPr>
          <w:lang w:val="es-ES" w:eastAsia="en-US"/>
        </w:rPr>
      </w:pPr>
      <w:r>
        <w:rPr>
          <w:lang w:val="es-ES" w:eastAsia="en-US"/>
        </w:rPr>
        <w:t>Cadenas de caracteres</w:t>
      </w:r>
    </w:p>
    <w:p w:rsidR="0046152C" w:rsidRDefault="003B525D" w:rsidP="00F96595">
      <w:pPr>
        <w:spacing w:line="240" w:lineRule="auto"/>
        <w:ind w:left="720"/>
        <w:rPr>
          <w:lang w:val="es-ES" w:eastAsia="en-US"/>
        </w:rPr>
      </w:pPr>
      <w:r>
        <w:rPr>
          <w:lang w:val="es-ES" w:eastAsia="en-US"/>
        </w:rPr>
        <w:t xml:space="preserve">“[D U L U _ </w:t>
      </w:r>
      <w:proofErr w:type="spellStart"/>
      <w:r>
        <w:rPr>
          <w:lang w:val="es-ES" w:eastAsia="en-US"/>
        </w:rPr>
        <w:t>U</w:t>
      </w:r>
      <w:proofErr w:type="spellEnd"/>
      <w:r>
        <w:rPr>
          <w:lang w:val="es-ES" w:eastAsia="en-US"/>
        </w:rPr>
        <w:t xml:space="preserve"> S]”</w:t>
      </w:r>
    </w:p>
    <w:p w:rsidR="00F96595" w:rsidRPr="00F96595" w:rsidRDefault="00F96595" w:rsidP="00F96595">
      <w:pPr>
        <w:spacing w:line="240" w:lineRule="auto"/>
        <w:ind w:left="720"/>
        <w:rPr>
          <w:lang w:val="es-ES" w:eastAsia="en-US"/>
        </w:rPr>
      </w:pPr>
    </w:p>
    <w:p w:rsidR="0046152C" w:rsidRDefault="00652A20" w:rsidP="00C53E5A">
      <w:pPr>
        <w:pStyle w:val="Prrafodelista"/>
        <w:numPr>
          <w:ilvl w:val="0"/>
          <w:numId w:val="23"/>
        </w:numPr>
        <w:rPr>
          <w:lang w:val="es-CO"/>
        </w:rPr>
      </w:pPr>
      <w:r>
        <w:rPr>
          <w:lang w:val="es-CO"/>
        </w:rPr>
        <w:t>PHP</w:t>
      </w:r>
      <w:r w:rsidR="0046152C">
        <w:rPr>
          <w:lang w:val="es-CO"/>
        </w:rPr>
        <w:t xml:space="preserve"> es un lenguaje </w:t>
      </w:r>
      <w:r w:rsidR="0080231E">
        <w:rPr>
          <w:lang w:val="es-CO"/>
        </w:rPr>
        <w:t xml:space="preserve">de alto nivel, originalmente orientado hacia el desarrollo web de contenido dinámico. Aunque este también tiene orientación a objetos, </w:t>
      </w:r>
      <w:r w:rsidR="005439ED">
        <w:rPr>
          <w:lang w:val="es-CO"/>
        </w:rPr>
        <w:t xml:space="preserve">es multiplataforma y es muy útil debido </w:t>
      </w:r>
      <w:r w:rsidR="0080231E">
        <w:rPr>
          <w:lang w:val="es-CO"/>
        </w:rPr>
        <w:t>a su programaci</w:t>
      </w:r>
      <w:r w:rsidR="005439ED">
        <w:rPr>
          <w:lang w:val="es-CO"/>
        </w:rPr>
        <w:t xml:space="preserve">ón del lado del servidor </w:t>
      </w:r>
      <w:r w:rsidR="0080231E">
        <w:rPr>
          <w:lang w:val="es-CO"/>
        </w:rPr>
        <w:t>que incorpora internamente el documento</w:t>
      </w:r>
      <w:r>
        <w:rPr>
          <w:lang w:val="es-CO"/>
        </w:rPr>
        <w:t xml:space="preserve"> HTML</w:t>
      </w:r>
      <w:r w:rsidR="0080231E">
        <w:rPr>
          <w:lang w:val="es-CO"/>
        </w:rPr>
        <w:t>. PHP tiene cualidades que permiten al desarrollador  una mejor experiencia, debido a la gran cantidad de herramien</w:t>
      </w:r>
      <w:r w:rsidR="009F4064">
        <w:rPr>
          <w:lang w:val="es-CO"/>
        </w:rPr>
        <w:t>tas que trae consigo</w:t>
      </w:r>
      <w:r w:rsidR="0080231E">
        <w:rPr>
          <w:lang w:val="es-CO"/>
        </w:rPr>
        <w:t>.</w:t>
      </w:r>
    </w:p>
    <w:p w:rsidR="00652A20" w:rsidRDefault="00652A20" w:rsidP="00C53E5A">
      <w:pPr>
        <w:pStyle w:val="Prrafodelista"/>
        <w:rPr>
          <w:lang w:val="es-CO"/>
        </w:rPr>
      </w:pPr>
    </w:p>
    <w:p w:rsidR="00652A20" w:rsidRDefault="00652A20" w:rsidP="00C53E5A">
      <w:pPr>
        <w:pStyle w:val="Prrafodelista"/>
        <w:rPr>
          <w:lang w:val="es-CO"/>
        </w:rPr>
      </w:pPr>
      <w:r>
        <w:rPr>
          <w:lang w:val="es-CO"/>
        </w:rPr>
        <w:t xml:space="preserve">Una de las desventajas del lenguaje es que para algunos objetos, como los </w:t>
      </w:r>
      <w:proofErr w:type="spellStart"/>
      <w:r>
        <w:rPr>
          <w:lang w:val="es-CO"/>
        </w:rPr>
        <w:t>String</w:t>
      </w:r>
      <w:proofErr w:type="spellEnd"/>
      <w:r>
        <w:rPr>
          <w:lang w:val="es-CO"/>
        </w:rPr>
        <w:t xml:space="preserve">, el memorizar sus funciones o métodos resulta complicado debido a que la notación varía </w:t>
      </w:r>
      <w:r w:rsidR="009629B8">
        <w:rPr>
          <w:lang w:val="es-CO"/>
        </w:rPr>
        <w:t>mucho de uno a otro.</w:t>
      </w:r>
    </w:p>
    <w:p w:rsidR="009629B8" w:rsidRDefault="009629B8" w:rsidP="00652A20">
      <w:pPr>
        <w:pStyle w:val="Prrafodelista"/>
        <w:rPr>
          <w:lang w:val="es-CO"/>
        </w:rPr>
      </w:pPr>
    </w:p>
    <w:p w:rsidR="009629B8" w:rsidRDefault="009629B8" w:rsidP="00652A20">
      <w:pPr>
        <w:pStyle w:val="Prrafodelista"/>
        <w:rPr>
          <w:lang w:val="es-CO"/>
        </w:rPr>
      </w:pPr>
      <w:proofErr w:type="spellStart"/>
      <w:r>
        <w:rPr>
          <w:lang w:val="es-CO"/>
        </w:rPr>
        <w:t>Ej</w:t>
      </w:r>
      <w:proofErr w:type="spellEnd"/>
      <w:r>
        <w:rPr>
          <w:lang w:val="es-CO"/>
        </w:rPr>
        <w:t>:</w:t>
      </w:r>
    </w:p>
    <w:p w:rsidR="009629B8" w:rsidRDefault="009629B8" w:rsidP="00652A20">
      <w:pPr>
        <w:pStyle w:val="Prrafodelista"/>
        <w:rPr>
          <w:lang w:val="es-CO"/>
        </w:rPr>
      </w:pPr>
    </w:p>
    <w:p w:rsidR="009629B8" w:rsidRPr="00D47A7E" w:rsidRDefault="009629B8" w:rsidP="009629B8">
      <w:pPr>
        <w:pStyle w:val="NormalWeb"/>
        <w:rPr>
          <w:sz w:val="20"/>
          <w:szCs w:val="20"/>
        </w:rPr>
      </w:pPr>
      <w:r w:rsidRPr="00D47A7E">
        <w:rPr>
          <w:sz w:val="20"/>
          <w:szCs w:val="20"/>
        </w:rPr>
        <w:lastRenderedPageBreak/>
        <w:t xml:space="preserve">Ejemplos de funciones de </w:t>
      </w:r>
      <w:proofErr w:type="spellStart"/>
      <w:r w:rsidRPr="00D47A7E">
        <w:rPr>
          <w:rStyle w:val="nfasis"/>
          <w:sz w:val="20"/>
          <w:szCs w:val="20"/>
        </w:rPr>
        <w:t>strings</w:t>
      </w:r>
      <w:proofErr w:type="spellEnd"/>
      <w:r w:rsidRPr="00D47A7E">
        <w:rPr>
          <w:sz w:val="20"/>
          <w:szCs w:val="20"/>
        </w:rPr>
        <w:t xml:space="preserve">, sin </w:t>
      </w:r>
      <w:r w:rsidR="00CB6056" w:rsidRPr="00D47A7E">
        <w:rPr>
          <w:sz w:val="20"/>
          <w:szCs w:val="20"/>
        </w:rPr>
        <w:t>guion</w:t>
      </w:r>
      <w:r w:rsidRPr="00D47A7E">
        <w:rPr>
          <w:sz w:val="20"/>
          <w:szCs w:val="20"/>
        </w:rPr>
        <w:t xml:space="preserve"> bajo:</w:t>
      </w:r>
    </w:p>
    <w:p w:rsidR="009629B8" w:rsidRPr="00D47A7E" w:rsidRDefault="009629B8" w:rsidP="009629B8">
      <w:pPr>
        <w:numPr>
          <w:ilvl w:val="0"/>
          <w:numId w:val="24"/>
        </w:numPr>
        <w:spacing w:before="100" w:beforeAutospacing="1" w:after="100" w:afterAutospacing="1" w:line="240" w:lineRule="auto"/>
        <w:jc w:val="left"/>
        <w:rPr>
          <w:szCs w:val="20"/>
        </w:rPr>
      </w:pPr>
      <w:proofErr w:type="spellStart"/>
      <w:r w:rsidRPr="00D47A7E">
        <w:rPr>
          <w:szCs w:val="20"/>
        </w:rPr>
        <w:t>strlen</w:t>
      </w:r>
      <w:proofErr w:type="spellEnd"/>
    </w:p>
    <w:p w:rsidR="009629B8" w:rsidRPr="00D47A7E" w:rsidRDefault="009629B8" w:rsidP="009629B8">
      <w:pPr>
        <w:numPr>
          <w:ilvl w:val="0"/>
          <w:numId w:val="24"/>
        </w:numPr>
        <w:spacing w:before="100" w:beforeAutospacing="1" w:after="100" w:afterAutospacing="1" w:line="240" w:lineRule="auto"/>
        <w:jc w:val="left"/>
        <w:rPr>
          <w:szCs w:val="20"/>
        </w:rPr>
      </w:pPr>
      <w:proofErr w:type="spellStart"/>
      <w:r w:rsidRPr="00D47A7E">
        <w:rPr>
          <w:szCs w:val="20"/>
        </w:rPr>
        <w:t>strrev</w:t>
      </w:r>
      <w:proofErr w:type="spellEnd"/>
    </w:p>
    <w:p w:rsidR="009629B8" w:rsidRPr="00D47A7E" w:rsidRDefault="009629B8" w:rsidP="009629B8">
      <w:pPr>
        <w:numPr>
          <w:ilvl w:val="0"/>
          <w:numId w:val="24"/>
        </w:numPr>
        <w:spacing w:before="100" w:beforeAutospacing="1" w:after="100" w:afterAutospacing="1" w:line="240" w:lineRule="auto"/>
        <w:jc w:val="left"/>
        <w:rPr>
          <w:szCs w:val="20"/>
        </w:rPr>
      </w:pPr>
      <w:proofErr w:type="spellStart"/>
      <w:r w:rsidRPr="00D47A7E">
        <w:rPr>
          <w:szCs w:val="20"/>
        </w:rPr>
        <w:t>htmlspecialchars</w:t>
      </w:r>
      <w:proofErr w:type="spellEnd"/>
    </w:p>
    <w:p w:rsidR="009629B8" w:rsidRPr="00D47A7E" w:rsidRDefault="009629B8" w:rsidP="009629B8">
      <w:pPr>
        <w:pStyle w:val="NormalWeb"/>
        <w:rPr>
          <w:sz w:val="20"/>
          <w:szCs w:val="20"/>
        </w:rPr>
      </w:pPr>
      <w:r w:rsidRPr="00D47A7E">
        <w:rPr>
          <w:sz w:val="20"/>
          <w:szCs w:val="20"/>
        </w:rPr>
        <w:t xml:space="preserve">Ejemplos con </w:t>
      </w:r>
      <w:r w:rsidR="00CB6056" w:rsidRPr="00D47A7E">
        <w:rPr>
          <w:sz w:val="20"/>
          <w:szCs w:val="20"/>
        </w:rPr>
        <w:t>guion</w:t>
      </w:r>
      <w:r w:rsidRPr="00D47A7E">
        <w:rPr>
          <w:sz w:val="20"/>
          <w:szCs w:val="20"/>
        </w:rPr>
        <w:t xml:space="preserve"> bajo:</w:t>
      </w:r>
    </w:p>
    <w:p w:rsidR="009629B8" w:rsidRPr="00D47A7E" w:rsidRDefault="009629B8" w:rsidP="009629B8">
      <w:pPr>
        <w:numPr>
          <w:ilvl w:val="0"/>
          <w:numId w:val="25"/>
        </w:numPr>
        <w:spacing w:before="100" w:beforeAutospacing="1" w:after="100" w:afterAutospacing="1" w:line="240" w:lineRule="auto"/>
        <w:jc w:val="left"/>
        <w:rPr>
          <w:szCs w:val="20"/>
        </w:rPr>
      </w:pPr>
      <w:proofErr w:type="spellStart"/>
      <w:r w:rsidRPr="00D47A7E">
        <w:rPr>
          <w:szCs w:val="20"/>
        </w:rPr>
        <w:t>str_pad</w:t>
      </w:r>
      <w:proofErr w:type="spellEnd"/>
    </w:p>
    <w:p w:rsidR="009629B8" w:rsidRPr="00D47A7E" w:rsidRDefault="009629B8" w:rsidP="009629B8">
      <w:pPr>
        <w:numPr>
          <w:ilvl w:val="0"/>
          <w:numId w:val="25"/>
        </w:numPr>
        <w:spacing w:before="100" w:beforeAutospacing="1" w:after="100" w:afterAutospacing="1" w:line="240" w:lineRule="auto"/>
        <w:jc w:val="left"/>
        <w:rPr>
          <w:szCs w:val="20"/>
        </w:rPr>
      </w:pPr>
      <w:proofErr w:type="spellStart"/>
      <w:r w:rsidRPr="00D47A7E">
        <w:rPr>
          <w:szCs w:val="20"/>
        </w:rPr>
        <w:t>str_shuffle</w:t>
      </w:r>
      <w:proofErr w:type="spellEnd"/>
    </w:p>
    <w:p w:rsidR="009629B8" w:rsidRPr="00D47A7E" w:rsidRDefault="009629B8" w:rsidP="009629B8">
      <w:pPr>
        <w:numPr>
          <w:ilvl w:val="0"/>
          <w:numId w:val="25"/>
        </w:numPr>
        <w:spacing w:before="100" w:beforeAutospacing="1" w:after="100" w:afterAutospacing="1" w:line="240" w:lineRule="auto"/>
        <w:jc w:val="left"/>
        <w:rPr>
          <w:szCs w:val="20"/>
        </w:rPr>
      </w:pPr>
      <w:proofErr w:type="spellStart"/>
      <w:r w:rsidRPr="00D47A7E">
        <w:rPr>
          <w:szCs w:val="20"/>
        </w:rPr>
        <w:t>get_html_translation_table</w:t>
      </w:r>
      <w:proofErr w:type="spellEnd"/>
    </w:p>
    <w:p w:rsidR="009629B8" w:rsidRPr="00D47A7E" w:rsidRDefault="00D47A7E" w:rsidP="00C53E5A">
      <w:pPr>
        <w:pStyle w:val="NormalWeb"/>
        <w:jc w:val="both"/>
        <w:rPr>
          <w:sz w:val="20"/>
          <w:szCs w:val="20"/>
        </w:rPr>
      </w:pPr>
      <w:r w:rsidRPr="00D47A7E">
        <w:rPr>
          <w:sz w:val="20"/>
          <w:szCs w:val="20"/>
        </w:rPr>
        <w:t xml:space="preserve">Este otro caso </w:t>
      </w:r>
      <w:r w:rsidR="00CB6056" w:rsidRPr="00D47A7E">
        <w:rPr>
          <w:sz w:val="20"/>
          <w:szCs w:val="20"/>
        </w:rPr>
        <w:t>también</w:t>
      </w:r>
      <w:r w:rsidRPr="00D47A7E">
        <w:rPr>
          <w:sz w:val="20"/>
          <w:szCs w:val="20"/>
        </w:rPr>
        <w:t xml:space="preserve"> tenemos</w:t>
      </w:r>
      <w:r w:rsidR="009629B8" w:rsidRPr="00D47A7E">
        <w:rPr>
          <w:sz w:val="20"/>
          <w:szCs w:val="20"/>
        </w:rPr>
        <w:t xml:space="preserve">: </w:t>
      </w:r>
      <w:proofErr w:type="spellStart"/>
      <w:r w:rsidR="009629B8" w:rsidRPr="00D47A7E">
        <w:rPr>
          <w:sz w:val="20"/>
          <w:szCs w:val="20"/>
        </w:rPr>
        <w:t>tempnam</w:t>
      </w:r>
      <w:proofErr w:type="spellEnd"/>
      <w:r w:rsidR="009629B8" w:rsidRPr="00D47A7E">
        <w:rPr>
          <w:sz w:val="20"/>
          <w:szCs w:val="20"/>
        </w:rPr>
        <w:t xml:space="preserve"> vs </w:t>
      </w:r>
      <w:proofErr w:type="spellStart"/>
      <w:r w:rsidR="009629B8" w:rsidRPr="00D47A7E">
        <w:rPr>
          <w:sz w:val="20"/>
          <w:szCs w:val="20"/>
        </w:rPr>
        <w:t>tmpfile</w:t>
      </w:r>
      <w:proofErr w:type="spellEnd"/>
      <w:r w:rsidR="009629B8" w:rsidRPr="00D47A7E">
        <w:rPr>
          <w:sz w:val="20"/>
          <w:szCs w:val="20"/>
        </w:rPr>
        <w:t xml:space="preserve">. En una usa el prefijo </w:t>
      </w:r>
      <w:proofErr w:type="spellStart"/>
      <w:r w:rsidR="009629B8" w:rsidRPr="00D47A7E">
        <w:rPr>
          <w:rStyle w:val="nfasis"/>
          <w:sz w:val="20"/>
          <w:szCs w:val="20"/>
        </w:rPr>
        <w:t>tmp</w:t>
      </w:r>
      <w:proofErr w:type="spellEnd"/>
      <w:r w:rsidR="009629B8" w:rsidRPr="00D47A7E">
        <w:rPr>
          <w:sz w:val="20"/>
          <w:szCs w:val="20"/>
        </w:rPr>
        <w:t xml:space="preserve"> y en la otra </w:t>
      </w:r>
      <w:proofErr w:type="spellStart"/>
      <w:r w:rsidR="009629B8" w:rsidRPr="00D47A7E">
        <w:rPr>
          <w:rStyle w:val="nfasis"/>
          <w:sz w:val="20"/>
          <w:szCs w:val="20"/>
        </w:rPr>
        <w:t>temp</w:t>
      </w:r>
      <w:proofErr w:type="spellEnd"/>
      <w:r w:rsidR="009629B8" w:rsidRPr="00D47A7E">
        <w:rPr>
          <w:sz w:val="20"/>
          <w:szCs w:val="20"/>
        </w:rPr>
        <w:t>.</w:t>
      </w:r>
    </w:p>
    <w:p w:rsidR="009629B8" w:rsidRPr="00D47A7E" w:rsidRDefault="009629B8" w:rsidP="00C53E5A">
      <w:pPr>
        <w:pStyle w:val="NormalWeb"/>
        <w:jc w:val="both"/>
        <w:rPr>
          <w:sz w:val="20"/>
          <w:szCs w:val="20"/>
        </w:rPr>
      </w:pPr>
      <w:r w:rsidRPr="00D47A7E">
        <w:rPr>
          <w:sz w:val="20"/>
          <w:szCs w:val="20"/>
        </w:rPr>
        <w:t xml:space="preserve">Y para denotar insensibilidad a mayúsculas/minúsculas: </w:t>
      </w:r>
      <w:proofErr w:type="spellStart"/>
      <w:r w:rsidRPr="00D47A7E">
        <w:rPr>
          <w:sz w:val="20"/>
          <w:szCs w:val="20"/>
        </w:rPr>
        <w:t>stripos</w:t>
      </w:r>
      <w:proofErr w:type="spellEnd"/>
      <w:r w:rsidRPr="00D47A7E">
        <w:rPr>
          <w:sz w:val="20"/>
          <w:szCs w:val="20"/>
        </w:rPr>
        <w:t xml:space="preserve"> (usa una i para denotar case-</w:t>
      </w:r>
      <w:proofErr w:type="spellStart"/>
      <w:r w:rsidRPr="00D47A7E">
        <w:rPr>
          <w:sz w:val="20"/>
          <w:szCs w:val="20"/>
        </w:rPr>
        <w:t>insensive</w:t>
      </w:r>
      <w:proofErr w:type="spellEnd"/>
      <w:r w:rsidRPr="00D47A7E">
        <w:rPr>
          <w:sz w:val="20"/>
          <w:szCs w:val="20"/>
        </w:rPr>
        <w:t xml:space="preserve">), pero luego nos encontramos con </w:t>
      </w:r>
      <w:proofErr w:type="spellStart"/>
      <w:r w:rsidRPr="00D47A7E">
        <w:rPr>
          <w:sz w:val="20"/>
          <w:szCs w:val="20"/>
        </w:rPr>
        <w:t>strcasecmp</w:t>
      </w:r>
      <w:proofErr w:type="spellEnd"/>
      <w:r w:rsidRPr="00D47A7E">
        <w:rPr>
          <w:sz w:val="20"/>
          <w:szCs w:val="20"/>
        </w:rPr>
        <w:t xml:space="preserve"> (en este caso introduce case).</w:t>
      </w:r>
    </w:p>
    <w:p w:rsidR="00D47A7E" w:rsidRDefault="00D47A7E" w:rsidP="00C53E5A">
      <w:pPr>
        <w:pStyle w:val="NormalWeb"/>
        <w:jc w:val="both"/>
        <w:rPr>
          <w:sz w:val="20"/>
          <w:szCs w:val="20"/>
        </w:rPr>
      </w:pPr>
      <w:r w:rsidRPr="00D47A7E">
        <w:rPr>
          <w:sz w:val="20"/>
          <w:szCs w:val="20"/>
        </w:rPr>
        <w:t>Lo que resulta en cierta complejidad cuando s</w:t>
      </w:r>
      <w:r w:rsidR="00C92E0C">
        <w:rPr>
          <w:sz w:val="20"/>
          <w:szCs w:val="20"/>
        </w:rPr>
        <w:t>e está</w:t>
      </w:r>
      <w:r w:rsidRPr="00D47A7E">
        <w:rPr>
          <w:sz w:val="20"/>
          <w:szCs w:val="20"/>
        </w:rPr>
        <w:t xml:space="preserve"> trabajando con las funciones de ciertos objetos.</w:t>
      </w:r>
    </w:p>
    <w:p w:rsidR="007A0FEB" w:rsidRDefault="007A0FEB" w:rsidP="00C53E5A">
      <w:pPr>
        <w:pStyle w:val="NormalWeb"/>
        <w:jc w:val="both"/>
        <w:rPr>
          <w:sz w:val="20"/>
          <w:szCs w:val="20"/>
        </w:rPr>
      </w:pPr>
      <w:r>
        <w:rPr>
          <w:sz w:val="20"/>
          <w:szCs w:val="20"/>
        </w:rPr>
        <w:t xml:space="preserve">Debido a que PHP no utiliza tipos de datos, suple la necesidad de comparación entre diferentes objetos con una amplia cantidad de operadores de comparación, esto quiere decir que, en el caso de tener dos variables con el valor de 4, pero una de estas  entera y la otra </w:t>
      </w:r>
      <w:proofErr w:type="spellStart"/>
      <w:r>
        <w:rPr>
          <w:sz w:val="20"/>
          <w:szCs w:val="20"/>
        </w:rPr>
        <w:t>String</w:t>
      </w:r>
      <w:proofErr w:type="spellEnd"/>
      <w:r>
        <w:rPr>
          <w:sz w:val="20"/>
          <w:szCs w:val="20"/>
        </w:rPr>
        <w:t xml:space="preserve">, tenemos un operador de comparación simplemente para el </w:t>
      </w:r>
      <w:r w:rsidR="00CB6056">
        <w:rPr>
          <w:sz w:val="20"/>
          <w:szCs w:val="20"/>
        </w:rPr>
        <w:t>contenido</w:t>
      </w:r>
      <w:r>
        <w:rPr>
          <w:sz w:val="20"/>
          <w:szCs w:val="20"/>
        </w:rPr>
        <w:t xml:space="preserve"> (==) y otra que verifica completamente la igualdad (===) incluso teniendo en cuenta el tipo de dato, por lo tanto la comparación con == será true pero la comparación con === dará como resultado false.</w:t>
      </w:r>
    </w:p>
    <w:p w:rsidR="00CB6056" w:rsidRDefault="00CB6056" w:rsidP="009629B8">
      <w:pPr>
        <w:pStyle w:val="NormalWeb"/>
        <w:rPr>
          <w:sz w:val="20"/>
          <w:szCs w:val="20"/>
        </w:rPr>
      </w:pPr>
      <w:proofErr w:type="spellStart"/>
      <w:r>
        <w:rPr>
          <w:sz w:val="20"/>
          <w:szCs w:val="20"/>
        </w:rPr>
        <w:t>Ej</w:t>
      </w:r>
      <w:proofErr w:type="spellEnd"/>
      <w:r>
        <w:rPr>
          <w:sz w:val="20"/>
          <w:szCs w:val="20"/>
        </w:rPr>
        <w:t>:</w:t>
      </w:r>
    </w:p>
    <w:p w:rsidR="00CB6056" w:rsidRDefault="00CB6056" w:rsidP="009629B8">
      <w:pPr>
        <w:pStyle w:val="NormalWeb"/>
        <w:rPr>
          <w:sz w:val="20"/>
          <w:szCs w:val="20"/>
        </w:rPr>
      </w:pPr>
      <w:r>
        <w:rPr>
          <w:sz w:val="20"/>
          <w:szCs w:val="20"/>
        </w:rPr>
        <w:tab/>
        <w:t>$</w:t>
      </w:r>
      <w:proofErr w:type="spellStart"/>
      <w:r>
        <w:rPr>
          <w:sz w:val="20"/>
          <w:szCs w:val="20"/>
        </w:rPr>
        <w:t>varEntera</w:t>
      </w:r>
      <w:proofErr w:type="spellEnd"/>
      <w:r>
        <w:rPr>
          <w:sz w:val="20"/>
          <w:szCs w:val="20"/>
        </w:rPr>
        <w:t xml:space="preserve"> = 4;</w:t>
      </w:r>
    </w:p>
    <w:p w:rsidR="00CB6056" w:rsidRDefault="00CB6056" w:rsidP="009629B8">
      <w:pPr>
        <w:pStyle w:val="NormalWeb"/>
        <w:rPr>
          <w:sz w:val="20"/>
          <w:szCs w:val="20"/>
        </w:rPr>
      </w:pPr>
      <w:r>
        <w:rPr>
          <w:sz w:val="20"/>
          <w:szCs w:val="20"/>
        </w:rPr>
        <w:tab/>
        <w:t>$</w:t>
      </w:r>
      <w:proofErr w:type="spellStart"/>
      <w:r>
        <w:rPr>
          <w:sz w:val="20"/>
          <w:szCs w:val="20"/>
        </w:rPr>
        <w:t>varStrg</w:t>
      </w:r>
      <w:proofErr w:type="spellEnd"/>
      <w:r>
        <w:rPr>
          <w:sz w:val="20"/>
          <w:szCs w:val="20"/>
        </w:rPr>
        <w:t xml:space="preserve"> = “4”;</w:t>
      </w:r>
    </w:p>
    <w:p w:rsidR="00CB6056" w:rsidRDefault="00CB6056" w:rsidP="009629B8">
      <w:pPr>
        <w:pStyle w:val="NormalWeb"/>
        <w:rPr>
          <w:sz w:val="20"/>
          <w:szCs w:val="20"/>
        </w:rPr>
      </w:pPr>
    </w:p>
    <w:p w:rsidR="00CB6056" w:rsidRDefault="00CB6056" w:rsidP="009629B8">
      <w:pPr>
        <w:pStyle w:val="NormalWeb"/>
        <w:rPr>
          <w:sz w:val="20"/>
          <w:szCs w:val="20"/>
        </w:rPr>
      </w:pPr>
      <w:r>
        <w:rPr>
          <w:sz w:val="20"/>
          <w:szCs w:val="20"/>
        </w:rPr>
        <w:t>$</w:t>
      </w:r>
      <w:proofErr w:type="spellStart"/>
      <w:r>
        <w:rPr>
          <w:sz w:val="20"/>
          <w:szCs w:val="20"/>
        </w:rPr>
        <w:t>varEntera</w:t>
      </w:r>
      <w:proofErr w:type="spellEnd"/>
      <w:r>
        <w:rPr>
          <w:sz w:val="20"/>
          <w:szCs w:val="20"/>
        </w:rPr>
        <w:t xml:space="preserve"> == $</w:t>
      </w:r>
      <w:proofErr w:type="spellStart"/>
      <w:r>
        <w:rPr>
          <w:sz w:val="20"/>
          <w:szCs w:val="20"/>
        </w:rPr>
        <w:t>varStrg</w:t>
      </w:r>
      <w:proofErr w:type="spellEnd"/>
      <w:r>
        <w:rPr>
          <w:sz w:val="20"/>
          <w:szCs w:val="20"/>
        </w:rPr>
        <w:t xml:space="preserve"> Daría como resultado True.</w:t>
      </w:r>
    </w:p>
    <w:p w:rsidR="00CB6056" w:rsidRDefault="00CB6056" w:rsidP="009629B8">
      <w:pPr>
        <w:pStyle w:val="NormalWeb"/>
        <w:rPr>
          <w:sz w:val="20"/>
          <w:szCs w:val="20"/>
        </w:rPr>
      </w:pPr>
      <w:r>
        <w:rPr>
          <w:sz w:val="20"/>
          <w:szCs w:val="20"/>
        </w:rPr>
        <w:t>Pero…</w:t>
      </w:r>
    </w:p>
    <w:p w:rsidR="00CB6056" w:rsidRDefault="00CB6056" w:rsidP="009629B8">
      <w:pPr>
        <w:pStyle w:val="NormalWeb"/>
        <w:rPr>
          <w:sz w:val="20"/>
          <w:szCs w:val="20"/>
        </w:rPr>
      </w:pPr>
      <w:r>
        <w:rPr>
          <w:sz w:val="20"/>
          <w:szCs w:val="20"/>
        </w:rPr>
        <w:t xml:space="preserve"> $</w:t>
      </w:r>
      <w:proofErr w:type="spellStart"/>
      <w:r>
        <w:rPr>
          <w:sz w:val="20"/>
          <w:szCs w:val="20"/>
        </w:rPr>
        <w:t>varEntera</w:t>
      </w:r>
      <w:proofErr w:type="spellEnd"/>
      <w:r>
        <w:rPr>
          <w:sz w:val="20"/>
          <w:szCs w:val="20"/>
        </w:rPr>
        <w:t xml:space="preserve"> === $</w:t>
      </w:r>
      <w:proofErr w:type="spellStart"/>
      <w:r>
        <w:rPr>
          <w:sz w:val="20"/>
          <w:szCs w:val="20"/>
        </w:rPr>
        <w:t>varStrg</w:t>
      </w:r>
      <w:proofErr w:type="spellEnd"/>
      <w:r>
        <w:rPr>
          <w:sz w:val="20"/>
          <w:szCs w:val="20"/>
        </w:rPr>
        <w:t xml:space="preserve"> Daría como resultado False.</w:t>
      </w:r>
    </w:p>
    <w:p w:rsidR="00CB6056" w:rsidRDefault="00CF29EE" w:rsidP="00C53E5A">
      <w:pPr>
        <w:pStyle w:val="NormalWeb"/>
        <w:jc w:val="both"/>
        <w:rPr>
          <w:sz w:val="20"/>
          <w:szCs w:val="20"/>
        </w:rPr>
      </w:pPr>
      <w:r>
        <w:rPr>
          <w:sz w:val="20"/>
          <w:szCs w:val="20"/>
        </w:rPr>
        <w:t>En PHP hay dos maneras de denotar una cadena de caracteres, las cuales son las comillas dobles y las comillas simples. La diferencia entre ambas obtiene relevancia al momento de realizar una concatenación</w:t>
      </w:r>
      <w:r w:rsidR="00C53E5A">
        <w:rPr>
          <w:sz w:val="20"/>
          <w:szCs w:val="20"/>
        </w:rPr>
        <w:t xml:space="preserve"> o de expandir sentencias de escape para caracteres especiales</w:t>
      </w:r>
      <w:r>
        <w:rPr>
          <w:sz w:val="20"/>
          <w:szCs w:val="20"/>
        </w:rPr>
        <w:t>.</w:t>
      </w:r>
    </w:p>
    <w:p w:rsidR="005437F8" w:rsidRDefault="00AE59A5" w:rsidP="00C53E5A">
      <w:pPr>
        <w:pStyle w:val="NormalWeb"/>
        <w:jc w:val="both"/>
        <w:rPr>
          <w:sz w:val="20"/>
          <w:szCs w:val="20"/>
        </w:rPr>
      </w:pPr>
      <w:r>
        <w:rPr>
          <w:sz w:val="20"/>
          <w:szCs w:val="20"/>
        </w:rPr>
        <w:t>Una de las diferencias entre el entrecomillado doble y simple en PHP es que en el entrecomillado simple es que las sentencias de escape para caracteres especiales no se expandirán.</w:t>
      </w:r>
    </w:p>
    <w:p w:rsidR="00AE59A5" w:rsidRDefault="00AE59A5" w:rsidP="009629B8">
      <w:pPr>
        <w:pStyle w:val="NormalWeb"/>
        <w:rPr>
          <w:sz w:val="20"/>
          <w:szCs w:val="20"/>
        </w:rPr>
      </w:pPr>
      <w:proofErr w:type="spellStart"/>
      <w:r>
        <w:rPr>
          <w:sz w:val="20"/>
          <w:szCs w:val="20"/>
        </w:rPr>
        <w:t>Ej</w:t>
      </w:r>
      <w:proofErr w:type="spellEnd"/>
      <w:r>
        <w:rPr>
          <w:sz w:val="20"/>
          <w:szCs w:val="20"/>
        </w:rPr>
        <w:t>:</w:t>
      </w:r>
    </w:p>
    <w:p w:rsidR="00AE59A5" w:rsidRPr="00D47A7E" w:rsidRDefault="00AE59A5" w:rsidP="009629B8">
      <w:pPr>
        <w:pStyle w:val="NormalWeb"/>
        <w:rPr>
          <w:sz w:val="20"/>
          <w:szCs w:val="20"/>
        </w:rPr>
      </w:pPr>
      <w:r>
        <w:rPr>
          <w:rStyle w:val="CdigoHTML"/>
          <w:color w:val="FF8000"/>
        </w:rPr>
        <w:t>// Resultado: Ha borrado C:\*.*</w:t>
      </w:r>
      <w:proofErr w:type="gramStart"/>
      <w:r>
        <w:rPr>
          <w:rStyle w:val="CdigoHTML"/>
          <w:color w:val="FF8000"/>
        </w:rPr>
        <w:t>?</w:t>
      </w:r>
      <w:proofErr w:type="gramEnd"/>
      <w:r>
        <w:rPr>
          <w:rFonts w:ascii="Courier New" w:hAnsi="Courier New" w:cs="Courier New"/>
          <w:color w:val="FF8000"/>
          <w:sz w:val="20"/>
          <w:szCs w:val="20"/>
        </w:rPr>
        <w:br/>
      </w:r>
      <w:r>
        <w:rPr>
          <w:rStyle w:val="CdigoHTML"/>
          <w:color w:val="007700"/>
        </w:rPr>
        <w:t>echo </w:t>
      </w:r>
      <w:r>
        <w:rPr>
          <w:rStyle w:val="CdigoHTML"/>
          <w:color w:val="DD0000"/>
        </w:rPr>
        <w:t>'Ha borrado C:\*.*?'</w:t>
      </w:r>
      <w:r>
        <w:rPr>
          <w:rStyle w:val="CdigoHTML"/>
          <w:color w:val="007700"/>
        </w:rPr>
        <w:t>;</w:t>
      </w:r>
      <w:r>
        <w:rPr>
          <w:rFonts w:ascii="Courier New" w:hAnsi="Courier New" w:cs="Courier New"/>
          <w:color w:val="007700"/>
          <w:sz w:val="20"/>
          <w:szCs w:val="20"/>
        </w:rPr>
        <w:br/>
      </w:r>
      <w:r>
        <w:rPr>
          <w:rFonts w:ascii="Courier New" w:hAnsi="Courier New" w:cs="Courier New"/>
          <w:color w:val="007700"/>
          <w:sz w:val="20"/>
          <w:szCs w:val="20"/>
        </w:rPr>
        <w:br/>
      </w:r>
      <w:r>
        <w:rPr>
          <w:rStyle w:val="CdigoHTML"/>
          <w:color w:val="FF8000"/>
        </w:rPr>
        <w:t>// Resultado: Esto no se expandirá: \n una nueva línea</w:t>
      </w:r>
      <w:r>
        <w:rPr>
          <w:rFonts w:ascii="Courier New" w:hAnsi="Courier New" w:cs="Courier New"/>
          <w:color w:val="FF8000"/>
          <w:sz w:val="20"/>
          <w:szCs w:val="20"/>
        </w:rPr>
        <w:br/>
      </w:r>
      <w:r>
        <w:rPr>
          <w:rStyle w:val="CdigoHTML"/>
          <w:color w:val="007700"/>
        </w:rPr>
        <w:t>echo </w:t>
      </w:r>
      <w:r>
        <w:rPr>
          <w:rStyle w:val="CdigoHTML"/>
          <w:color w:val="DD0000"/>
        </w:rPr>
        <w:t>'Esto no se expandirá: \n una nueva línea'</w:t>
      </w:r>
      <w:r>
        <w:rPr>
          <w:rStyle w:val="CdigoHTML"/>
          <w:color w:val="007700"/>
        </w:rPr>
        <w:t>;</w:t>
      </w:r>
    </w:p>
    <w:p w:rsidR="00AE59A5" w:rsidRDefault="00AE59A5" w:rsidP="00D47A7E">
      <w:pPr>
        <w:rPr>
          <w:lang w:val="es-CO"/>
        </w:rPr>
      </w:pPr>
      <w:r>
        <w:rPr>
          <w:lang w:val="es-CO"/>
        </w:rPr>
        <w:lastRenderedPageBreak/>
        <w:t>En el caso de las comillas dobles esto si ocurrirá.</w:t>
      </w:r>
    </w:p>
    <w:p w:rsidR="00AE59A5" w:rsidRDefault="00AE59A5" w:rsidP="00D47A7E">
      <w:pPr>
        <w:rPr>
          <w:lang w:val="es-CO"/>
        </w:rPr>
      </w:pPr>
    </w:p>
    <w:p w:rsidR="00AE59A5" w:rsidRDefault="00AE59A5" w:rsidP="00D47A7E">
      <w:pPr>
        <w:rPr>
          <w:lang w:val="es-CO"/>
        </w:rPr>
      </w:pPr>
      <w:proofErr w:type="spellStart"/>
      <w:r>
        <w:rPr>
          <w:lang w:val="es-CO"/>
        </w:rPr>
        <w:t>Ej</w:t>
      </w:r>
      <w:proofErr w:type="spellEnd"/>
      <w:r>
        <w:rPr>
          <w:lang w:val="es-CO"/>
        </w:rPr>
        <w:t>:</w:t>
      </w:r>
    </w:p>
    <w:p w:rsidR="00AE59A5" w:rsidRDefault="00AE59A5" w:rsidP="00D47A7E">
      <w:pPr>
        <w:rPr>
          <w:lang w:val="es-CO"/>
        </w:rPr>
      </w:pPr>
    </w:p>
    <w:p w:rsidR="00AE59A5" w:rsidRDefault="00AE59A5" w:rsidP="00D47A7E">
      <w:pPr>
        <w:rPr>
          <w:rStyle w:val="CdigoHTML"/>
          <w:color w:val="007700"/>
        </w:rPr>
      </w:pPr>
      <w:r>
        <w:rPr>
          <w:rStyle w:val="CdigoHTML"/>
          <w:color w:val="0000BB"/>
        </w:rPr>
        <w:t>$genial </w:t>
      </w:r>
      <w:r>
        <w:rPr>
          <w:rStyle w:val="CdigoHTML"/>
          <w:color w:val="007700"/>
        </w:rPr>
        <w:t>= </w:t>
      </w:r>
      <w:r>
        <w:rPr>
          <w:rStyle w:val="CdigoHTML"/>
          <w:color w:val="DD0000"/>
        </w:rPr>
        <w:t>'fantástico'</w:t>
      </w:r>
      <w:r>
        <w:rPr>
          <w:rStyle w:val="CdigoHTML"/>
          <w:color w:val="007700"/>
        </w:rPr>
        <w:t>;</w:t>
      </w:r>
    </w:p>
    <w:p w:rsidR="00AE59A5" w:rsidRDefault="00AE59A5" w:rsidP="00D47A7E">
      <w:pPr>
        <w:rPr>
          <w:rStyle w:val="CdigoHTML"/>
          <w:color w:val="007700"/>
        </w:rPr>
      </w:pPr>
    </w:p>
    <w:p w:rsidR="00AE59A5" w:rsidRPr="00D47A7E" w:rsidRDefault="00AE59A5" w:rsidP="00D47A7E">
      <w:pPr>
        <w:rPr>
          <w:lang w:val="es-CO"/>
        </w:rPr>
      </w:pPr>
      <w:r>
        <w:rPr>
          <w:rStyle w:val="CdigoHTML"/>
          <w:color w:val="FF8000"/>
        </w:rPr>
        <w:t>// Ambos muestran: Esto es fantástico</w:t>
      </w:r>
      <w:r>
        <w:rPr>
          <w:rFonts w:ascii="Courier New" w:hAnsi="Courier New" w:cs="Courier New"/>
          <w:color w:val="FF8000"/>
          <w:szCs w:val="20"/>
        </w:rPr>
        <w:br/>
      </w:r>
      <w:r>
        <w:rPr>
          <w:rStyle w:val="CdigoHTML"/>
          <w:color w:val="007700"/>
        </w:rPr>
        <w:t>echo </w:t>
      </w:r>
      <w:r>
        <w:rPr>
          <w:rStyle w:val="CdigoHTML"/>
          <w:color w:val="DD0000"/>
        </w:rPr>
        <w:t>"Esto es </w:t>
      </w:r>
      <w:r>
        <w:rPr>
          <w:rStyle w:val="CdigoHTML"/>
          <w:color w:val="007700"/>
        </w:rPr>
        <w:t>{</w:t>
      </w:r>
      <w:r>
        <w:rPr>
          <w:rStyle w:val="CdigoHTML"/>
          <w:color w:val="0000BB"/>
        </w:rPr>
        <w:t>$genial</w:t>
      </w:r>
      <w:r>
        <w:rPr>
          <w:rStyle w:val="CdigoHTML"/>
          <w:color w:val="007700"/>
        </w:rPr>
        <w:t>}</w:t>
      </w:r>
      <w:r>
        <w:rPr>
          <w:rStyle w:val="CdigoHTML"/>
          <w:color w:val="DD0000"/>
        </w:rPr>
        <w:t>"</w:t>
      </w:r>
      <w:r>
        <w:rPr>
          <w:rStyle w:val="CdigoHTML"/>
          <w:color w:val="007700"/>
        </w:rPr>
        <w:t>;</w:t>
      </w:r>
      <w:r>
        <w:rPr>
          <w:rFonts w:ascii="Courier New" w:hAnsi="Courier New" w:cs="Courier New"/>
          <w:color w:val="007700"/>
          <w:szCs w:val="20"/>
        </w:rPr>
        <w:br/>
      </w:r>
      <w:r>
        <w:rPr>
          <w:rStyle w:val="CdigoHTML"/>
          <w:color w:val="007700"/>
        </w:rPr>
        <w:t>echo </w:t>
      </w:r>
      <w:r>
        <w:rPr>
          <w:rStyle w:val="CdigoHTML"/>
          <w:color w:val="DD0000"/>
        </w:rPr>
        <w:t>"Esto es </w:t>
      </w:r>
      <w:r>
        <w:rPr>
          <w:rStyle w:val="CdigoHTML"/>
          <w:color w:val="007700"/>
        </w:rPr>
        <w:t>${</w:t>
      </w:r>
      <w:r>
        <w:rPr>
          <w:rStyle w:val="CdigoHTML"/>
          <w:color w:val="0000BB"/>
        </w:rPr>
        <w:t>genial</w:t>
      </w:r>
      <w:r>
        <w:rPr>
          <w:rStyle w:val="CdigoHTML"/>
          <w:color w:val="007700"/>
        </w:rPr>
        <w:t>}</w:t>
      </w:r>
      <w:r>
        <w:rPr>
          <w:rStyle w:val="CdigoHTML"/>
          <w:color w:val="DD0000"/>
        </w:rPr>
        <w:t>"</w:t>
      </w:r>
      <w:r>
        <w:rPr>
          <w:rStyle w:val="CdigoHTML"/>
          <w:color w:val="007700"/>
        </w:rPr>
        <w:t>;</w:t>
      </w:r>
    </w:p>
    <w:sectPr w:rsidR="00AE59A5" w:rsidRPr="00D47A7E" w:rsidSect="00A63E29">
      <w:footerReference w:type="even" r:id="rId8"/>
      <w:footerReference w:type="default" r:id="rId9"/>
      <w:type w:val="continuous"/>
      <w:pgSz w:w="12240" w:h="15840"/>
      <w:pgMar w:top="1134" w:right="1134" w:bottom="1134" w:left="1134" w:header="709" w:footer="9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395" w:rsidRDefault="00F43395">
      <w:r>
        <w:separator/>
      </w:r>
    </w:p>
  </w:endnote>
  <w:endnote w:type="continuationSeparator" w:id="0">
    <w:p w:rsidR="00F43395" w:rsidRDefault="00F4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46C" w:rsidRDefault="005F4DDD" w:rsidP="005D63D6">
    <w:pPr>
      <w:pStyle w:val="Piedepgina"/>
      <w:framePr w:wrap="around" w:vAnchor="text" w:hAnchor="margin" w:xAlign="center" w:y="1"/>
      <w:rPr>
        <w:rStyle w:val="Nmerodepgina"/>
      </w:rPr>
    </w:pPr>
    <w:r>
      <w:rPr>
        <w:rStyle w:val="Nmerodepgina"/>
      </w:rPr>
      <w:fldChar w:fldCharType="begin"/>
    </w:r>
    <w:r w:rsidR="00F3546C">
      <w:rPr>
        <w:rStyle w:val="Nmerodepgina"/>
      </w:rPr>
      <w:instrText xml:space="preserve">PAGE  </w:instrText>
    </w:r>
    <w:r>
      <w:rPr>
        <w:rStyle w:val="Nmerodepgina"/>
      </w:rPr>
      <w:fldChar w:fldCharType="end"/>
    </w:r>
  </w:p>
  <w:p w:rsidR="00F3546C" w:rsidRDefault="00F3546C" w:rsidP="005D63D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46C" w:rsidRDefault="005F4DDD" w:rsidP="005D63D6">
    <w:pPr>
      <w:pStyle w:val="Piedepgina"/>
      <w:framePr w:wrap="around" w:vAnchor="text" w:hAnchor="margin" w:xAlign="center" w:y="1"/>
      <w:rPr>
        <w:rStyle w:val="Nmerodepgina"/>
      </w:rPr>
    </w:pPr>
    <w:r>
      <w:rPr>
        <w:rStyle w:val="Nmerodepgina"/>
      </w:rPr>
      <w:fldChar w:fldCharType="begin"/>
    </w:r>
    <w:r w:rsidR="00F3546C">
      <w:rPr>
        <w:rStyle w:val="Nmerodepgina"/>
      </w:rPr>
      <w:instrText xml:space="preserve">PAGE  </w:instrText>
    </w:r>
    <w:r>
      <w:rPr>
        <w:rStyle w:val="Nmerodepgina"/>
      </w:rPr>
      <w:fldChar w:fldCharType="separate"/>
    </w:r>
    <w:r w:rsidR="00FD4B56">
      <w:rPr>
        <w:rStyle w:val="Nmerodepgina"/>
        <w:noProof/>
      </w:rPr>
      <w:t>6</w:t>
    </w:r>
    <w:r>
      <w:rPr>
        <w:rStyle w:val="Nmerodepgina"/>
      </w:rPr>
      <w:fldChar w:fldCharType="end"/>
    </w:r>
  </w:p>
  <w:p w:rsidR="00F3546C" w:rsidRPr="0070528D" w:rsidRDefault="00F3546C" w:rsidP="005D63D6">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395" w:rsidRDefault="00F43395">
      <w:r>
        <w:separator/>
      </w:r>
    </w:p>
  </w:footnote>
  <w:footnote w:type="continuationSeparator" w:id="0">
    <w:p w:rsidR="00F43395" w:rsidRDefault="00F43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50DC"/>
    <w:multiLevelType w:val="hybridMultilevel"/>
    <w:tmpl w:val="79C2ACB8"/>
    <w:lvl w:ilvl="0" w:tplc="A5DE9F6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2FC3A80"/>
    <w:multiLevelType w:val="hybridMultilevel"/>
    <w:tmpl w:val="F6B2BAD4"/>
    <w:lvl w:ilvl="0" w:tplc="C2BA10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55581"/>
    <w:multiLevelType w:val="hybridMultilevel"/>
    <w:tmpl w:val="0466191E"/>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04562F4"/>
    <w:multiLevelType w:val="hybridMultilevel"/>
    <w:tmpl w:val="80FA7498"/>
    <w:lvl w:ilvl="0" w:tplc="7B10B050">
      <w:start w:val="3"/>
      <w:numFmt w:val="bullet"/>
      <w:lvlText w:val="-"/>
      <w:lvlJc w:val="left"/>
      <w:pPr>
        <w:ind w:left="720" w:hanging="360"/>
      </w:pPr>
      <w:rPr>
        <w:rFonts w:ascii="Lucida Fax" w:eastAsia="Times New Roman" w:hAnsi="Lucida Fax"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E3F03BD"/>
    <w:multiLevelType w:val="hybridMultilevel"/>
    <w:tmpl w:val="561AA8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692786A"/>
    <w:multiLevelType w:val="multilevel"/>
    <w:tmpl w:val="8154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D841ED"/>
    <w:multiLevelType w:val="hybridMultilevel"/>
    <w:tmpl w:val="A71A1622"/>
    <w:lvl w:ilvl="0" w:tplc="240A0011">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B8D47E8"/>
    <w:multiLevelType w:val="hybridMultilevel"/>
    <w:tmpl w:val="C20CC7C0"/>
    <w:lvl w:ilvl="0" w:tplc="DAAA561C">
      <w:start w:val="1"/>
      <w:numFmt w:val="lowerLetter"/>
      <w:lvlText w:val="%1)"/>
      <w:lvlJc w:val="left"/>
      <w:pPr>
        <w:tabs>
          <w:tab w:val="num" w:pos="284"/>
        </w:tabs>
        <w:ind w:left="284" w:hanging="284"/>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8">
    <w:nsid w:val="3EF04663"/>
    <w:multiLevelType w:val="hybridMultilevel"/>
    <w:tmpl w:val="9FFAE04A"/>
    <w:lvl w:ilvl="0" w:tplc="44B8BF9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041307E"/>
    <w:multiLevelType w:val="hybridMultilevel"/>
    <w:tmpl w:val="1CA07212"/>
    <w:lvl w:ilvl="0" w:tplc="7BF4D982">
      <w:start w:val="1"/>
      <w:numFmt w:val="decimal"/>
      <w:lvlText w:val="%1."/>
      <w:lvlJc w:val="left"/>
      <w:pPr>
        <w:ind w:left="720" w:hanging="360"/>
      </w:pPr>
    </w:lvl>
    <w:lvl w:ilvl="1" w:tplc="F40C1482">
      <w:start w:val="1"/>
      <w:numFmt w:val="decimal"/>
      <w:lvlText w:val="%2."/>
      <w:lvlJc w:val="left"/>
      <w:pPr>
        <w:ind w:left="1440" w:hanging="1080"/>
      </w:pPr>
    </w:lvl>
    <w:lvl w:ilvl="2" w:tplc="FF9C8764">
      <w:start w:val="1"/>
      <w:numFmt w:val="decimal"/>
      <w:lvlText w:val="%3."/>
      <w:lvlJc w:val="left"/>
      <w:pPr>
        <w:ind w:left="2160" w:hanging="1980"/>
      </w:pPr>
    </w:lvl>
    <w:lvl w:ilvl="3" w:tplc="86D65B62">
      <w:start w:val="1"/>
      <w:numFmt w:val="decimal"/>
      <w:lvlText w:val="%4."/>
      <w:lvlJc w:val="left"/>
      <w:pPr>
        <w:ind w:left="2880" w:hanging="2520"/>
      </w:pPr>
    </w:lvl>
    <w:lvl w:ilvl="4" w:tplc="37F40BB0">
      <w:start w:val="1"/>
      <w:numFmt w:val="decimal"/>
      <w:lvlText w:val="%5."/>
      <w:lvlJc w:val="left"/>
      <w:pPr>
        <w:ind w:left="3600" w:hanging="3240"/>
      </w:pPr>
    </w:lvl>
    <w:lvl w:ilvl="5" w:tplc="AE7C43DE">
      <w:start w:val="1"/>
      <w:numFmt w:val="decimal"/>
      <w:lvlText w:val="%6."/>
      <w:lvlJc w:val="left"/>
      <w:pPr>
        <w:ind w:left="4320" w:hanging="4140"/>
      </w:pPr>
    </w:lvl>
    <w:lvl w:ilvl="6" w:tplc="21EE253A">
      <w:start w:val="1"/>
      <w:numFmt w:val="decimal"/>
      <w:lvlText w:val="%7."/>
      <w:lvlJc w:val="left"/>
      <w:pPr>
        <w:ind w:left="5040" w:hanging="4680"/>
      </w:pPr>
    </w:lvl>
    <w:lvl w:ilvl="7" w:tplc="73D8C016">
      <w:start w:val="1"/>
      <w:numFmt w:val="decimal"/>
      <w:lvlText w:val="%8."/>
      <w:lvlJc w:val="left"/>
      <w:pPr>
        <w:ind w:left="5760" w:hanging="5400"/>
      </w:pPr>
    </w:lvl>
    <w:lvl w:ilvl="8" w:tplc="8550D63E">
      <w:start w:val="1"/>
      <w:numFmt w:val="decimal"/>
      <w:lvlText w:val="%9."/>
      <w:lvlJc w:val="left"/>
      <w:pPr>
        <w:ind w:left="6480" w:hanging="6300"/>
      </w:pPr>
    </w:lvl>
  </w:abstractNum>
  <w:abstractNum w:abstractNumId="10">
    <w:nsid w:val="418843EF"/>
    <w:multiLevelType w:val="multilevel"/>
    <w:tmpl w:val="B91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CA6DF9"/>
    <w:multiLevelType w:val="hybridMultilevel"/>
    <w:tmpl w:val="59BCED20"/>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3E84171"/>
    <w:multiLevelType w:val="hybridMultilevel"/>
    <w:tmpl w:val="2860343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8557C9A"/>
    <w:multiLevelType w:val="hybridMultilevel"/>
    <w:tmpl w:val="44BA0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42E0632"/>
    <w:multiLevelType w:val="hybridMultilevel"/>
    <w:tmpl w:val="9A6ED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CF002AC"/>
    <w:multiLevelType w:val="hybridMultilevel"/>
    <w:tmpl w:val="EA905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23D712F"/>
    <w:multiLevelType w:val="hybridMultilevel"/>
    <w:tmpl w:val="B6600190"/>
    <w:lvl w:ilvl="0" w:tplc="DAAA561C">
      <w:start w:val="1"/>
      <w:numFmt w:val="lowerLetter"/>
      <w:lvlText w:val="%1)"/>
      <w:lvlJc w:val="left"/>
      <w:pPr>
        <w:tabs>
          <w:tab w:val="num" w:pos="284"/>
        </w:tabs>
        <w:ind w:left="284" w:hanging="284"/>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7">
    <w:nsid w:val="7B280B11"/>
    <w:multiLevelType w:val="hybridMultilevel"/>
    <w:tmpl w:val="9E8AB996"/>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7BA36EC2"/>
    <w:multiLevelType w:val="hybridMultilevel"/>
    <w:tmpl w:val="79E84A02"/>
    <w:lvl w:ilvl="0" w:tplc="569E6692">
      <w:start w:val="5"/>
      <w:numFmt w:val="bullet"/>
      <w:lvlText w:val="-"/>
      <w:lvlJc w:val="left"/>
      <w:pPr>
        <w:tabs>
          <w:tab w:val="num" w:pos="720"/>
        </w:tabs>
        <w:ind w:left="720" w:hanging="360"/>
      </w:pPr>
      <w:rPr>
        <w:rFonts w:ascii="Arial" w:eastAsia="Times New Roman" w:hAnsi="Arial" w:cs="Arial" w:hint="default"/>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7"/>
  </w:num>
  <w:num w:numId="3">
    <w:abstractNumId w:val="16"/>
  </w:num>
  <w:num w:numId="4">
    <w:abstractNumId w:val="3"/>
  </w:num>
  <w:num w:numId="5">
    <w:abstractNumId w:val="0"/>
  </w:num>
  <w:num w:numId="6">
    <w:abstractNumId w:val="0"/>
  </w:num>
  <w:num w:numId="7">
    <w:abstractNumId w:val="0"/>
  </w:num>
  <w:num w:numId="8">
    <w:abstractNumId w:val="12"/>
  </w:num>
  <w:num w:numId="9">
    <w:abstractNumId w:val="14"/>
  </w:num>
  <w:num w:numId="10">
    <w:abstractNumId w:val="6"/>
  </w:num>
  <w:num w:numId="11">
    <w:abstractNumId w:val="11"/>
  </w:num>
  <w:num w:numId="12">
    <w:abstractNumId w:val="17"/>
  </w:num>
  <w:num w:numId="13">
    <w:abstractNumId w:val="0"/>
  </w:num>
  <w:num w:numId="14">
    <w:abstractNumId w:val="4"/>
  </w:num>
  <w:num w:numId="15">
    <w:abstractNumId w:val="0"/>
  </w:num>
  <w:num w:numId="16">
    <w:abstractNumId w:val="0"/>
  </w:num>
  <w:num w:numId="17">
    <w:abstractNumId w:val="0"/>
  </w:num>
  <w:num w:numId="18">
    <w:abstractNumId w:val="13"/>
  </w:num>
  <w:num w:numId="19">
    <w:abstractNumId w:val="2"/>
  </w:num>
  <w:num w:numId="20">
    <w:abstractNumId w:val="8"/>
  </w:num>
  <w:num w:numId="21">
    <w:abstractNumId w:val="9"/>
  </w:num>
  <w:num w:numId="22">
    <w:abstractNumId w:val="1"/>
  </w:num>
  <w:num w:numId="23">
    <w:abstractNumId w:val="15"/>
  </w:num>
  <w:num w:numId="24">
    <w:abstractNumId w:val="10"/>
  </w:num>
  <w:num w:numId="2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78"/>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847BD"/>
    <w:rsid w:val="00001DF1"/>
    <w:rsid w:val="00002F43"/>
    <w:rsid w:val="00006D8B"/>
    <w:rsid w:val="000076FE"/>
    <w:rsid w:val="00012767"/>
    <w:rsid w:val="00012954"/>
    <w:rsid w:val="00015864"/>
    <w:rsid w:val="00016830"/>
    <w:rsid w:val="000170EF"/>
    <w:rsid w:val="000218F0"/>
    <w:rsid w:val="00026B7D"/>
    <w:rsid w:val="00026C7A"/>
    <w:rsid w:val="000320CE"/>
    <w:rsid w:val="00035A4F"/>
    <w:rsid w:val="00041704"/>
    <w:rsid w:val="000421ED"/>
    <w:rsid w:val="000472C3"/>
    <w:rsid w:val="0005086C"/>
    <w:rsid w:val="0005353C"/>
    <w:rsid w:val="00053AFD"/>
    <w:rsid w:val="00054933"/>
    <w:rsid w:val="00055ECA"/>
    <w:rsid w:val="00057559"/>
    <w:rsid w:val="00065BCB"/>
    <w:rsid w:val="000714E2"/>
    <w:rsid w:val="00071913"/>
    <w:rsid w:val="0008077A"/>
    <w:rsid w:val="0008443C"/>
    <w:rsid w:val="00097ABF"/>
    <w:rsid w:val="000A2FF4"/>
    <w:rsid w:val="000A71CA"/>
    <w:rsid w:val="000B2919"/>
    <w:rsid w:val="000B6555"/>
    <w:rsid w:val="000C0E01"/>
    <w:rsid w:val="000C2D88"/>
    <w:rsid w:val="000C7956"/>
    <w:rsid w:val="000D2D20"/>
    <w:rsid w:val="000D50BF"/>
    <w:rsid w:val="000D55BC"/>
    <w:rsid w:val="000E09A2"/>
    <w:rsid w:val="000E271C"/>
    <w:rsid w:val="000E4B2D"/>
    <w:rsid w:val="000E72EB"/>
    <w:rsid w:val="000F08BB"/>
    <w:rsid w:val="000F3A50"/>
    <w:rsid w:val="000F4A34"/>
    <w:rsid w:val="00100642"/>
    <w:rsid w:val="00100BDB"/>
    <w:rsid w:val="00102A91"/>
    <w:rsid w:val="00112327"/>
    <w:rsid w:val="0011501A"/>
    <w:rsid w:val="00116C8B"/>
    <w:rsid w:val="0011786F"/>
    <w:rsid w:val="00124956"/>
    <w:rsid w:val="00127624"/>
    <w:rsid w:val="0013032A"/>
    <w:rsid w:val="00140EAF"/>
    <w:rsid w:val="001433B0"/>
    <w:rsid w:val="0014542F"/>
    <w:rsid w:val="001460DA"/>
    <w:rsid w:val="00146389"/>
    <w:rsid w:val="00146A63"/>
    <w:rsid w:val="001473B4"/>
    <w:rsid w:val="00150648"/>
    <w:rsid w:val="00151A84"/>
    <w:rsid w:val="001527FD"/>
    <w:rsid w:val="00155B38"/>
    <w:rsid w:val="00160310"/>
    <w:rsid w:val="00164A9B"/>
    <w:rsid w:val="0017425C"/>
    <w:rsid w:val="00181033"/>
    <w:rsid w:val="0018389F"/>
    <w:rsid w:val="001842B1"/>
    <w:rsid w:val="00184697"/>
    <w:rsid w:val="00185002"/>
    <w:rsid w:val="00190321"/>
    <w:rsid w:val="00190D7F"/>
    <w:rsid w:val="0019119C"/>
    <w:rsid w:val="001918E5"/>
    <w:rsid w:val="0019441F"/>
    <w:rsid w:val="00196E43"/>
    <w:rsid w:val="001A22CC"/>
    <w:rsid w:val="001A61BC"/>
    <w:rsid w:val="001A78B2"/>
    <w:rsid w:val="001B070F"/>
    <w:rsid w:val="001B3297"/>
    <w:rsid w:val="001B37DD"/>
    <w:rsid w:val="001B5AFC"/>
    <w:rsid w:val="001C0151"/>
    <w:rsid w:val="001C3DF8"/>
    <w:rsid w:val="001C49E4"/>
    <w:rsid w:val="001C5AB9"/>
    <w:rsid w:val="001C5EE0"/>
    <w:rsid w:val="001D0E85"/>
    <w:rsid w:val="001D0FC4"/>
    <w:rsid w:val="001D39D9"/>
    <w:rsid w:val="001D5025"/>
    <w:rsid w:val="001D62AA"/>
    <w:rsid w:val="001D7669"/>
    <w:rsid w:val="001E0988"/>
    <w:rsid w:val="001E2D40"/>
    <w:rsid w:val="001E2FE2"/>
    <w:rsid w:val="001E5EBF"/>
    <w:rsid w:val="001E7CF8"/>
    <w:rsid w:val="001F0180"/>
    <w:rsid w:val="001F1477"/>
    <w:rsid w:val="001F1EA4"/>
    <w:rsid w:val="00203AC3"/>
    <w:rsid w:val="002046F7"/>
    <w:rsid w:val="002054BD"/>
    <w:rsid w:val="00206299"/>
    <w:rsid w:val="00214123"/>
    <w:rsid w:val="00215494"/>
    <w:rsid w:val="00215578"/>
    <w:rsid w:val="0022132A"/>
    <w:rsid w:val="00223E3C"/>
    <w:rsid w:val="002241E8"/>
    <w:rsid w:val="00225FA6"/>
    <w:rsid w:val="00231B2B"/>
    <w:rsid w:val="0023473D"/>
    <w:rsid w:val="00237DA4"/>
    <w:rsid w:val="00243378"/>
    <w:rsid w:val="0024367B"/>
    <w:rsid w:val="0024557F"/>
    <w:rsid w:val="00247A5E"/>
    <w:rsid w:val="00250464"/>
    <w:rsid w:val="00252A50"/>
    <w:rsid w:val="002543B8"/>
    <w:rsid w:val="0025469C"/>
    <w:rsid w:val="00260905"/>
    <w:rsid w:val="0026791E"/>
    <w:rsid w:val="00270668"/>
    <w:rsid w:val="002708AF"/>
    <w:rsid w:val="00271D02"/>
    <w:rsid w:val="00272600"/>
    <w:rsid w:val="00272CF1"/>
    <w:rsid w:val="00273330"/>
    <w:rsid w:val="002733C5"/>
    <w:rsid w:val="00275B6A"/>
    <w:rsid w:val="00276400"/>
    <w:rsid w:val="002774BC"/>
    <w:rsid w:val="00277D20"/>
    <w:rsid w:val="00282200"/>
    <w:rsid w:val="00282343"/>
    <w:rsid w:val="00284CC7"/>
    <w:rsid w:val="002863E3"/>
    <w:rsid w:val="00290B8D"/>
    <w:rsid w:val="002911E9"/>
    <w:rsid w:val="00292E66"/>
    <w:rsid w:val="0029528C"/>
    <w:rsid w:val="002A196B"/>
    <w:rsid w:val="002A1FA6"/>
    <w:rsid w:val="002A23DE"/>
    <w:rsid w:val="002A5243"/>
    <w:rsid w:val="002A745C"/>
    <w:rsid w:val="002B163B"/>
    <w:rsid w:val="002B1FEE"/>
    <w:rsid w:val="002B2869"/>
    <w:rsid w:val="002B2D12"/>
    <w:rsid w:val="002B3558"/>
    <w:rsid w:val="002B7700"/>
    <w:rsid w:val="002C0895"/>
    <w:rsid w:val="002C17B4"/>
    <w:rsid w:val="002C1BB1"/>
    <w:rsid w:val="002D0DEA"/>
    <w:rsid w:val="002D32C1"/>
    <w:rsid w:val="002D47F9"/>
    <w:rsid w:val="002D6459"/>
    <w:rsid w:val="002D6FA7"/>
    <w:rsid w:val="002D7B9E"/>
    <w:rsid w:val="002E1AB9"/>
    <w:rsid w:val="002E5B2E"/>
    <w:rsid w:val="002E63A4"/>
    <w:rsid w:val="002F1C08"/>
    <w:rsid w:val="002F31EF"/>
    <w:rsid w:val="002F4F86"/>
    <w:rsid w:val="002F6067"/>
    <w:rsid w:val="002F7649"/>
    <w:rsid w:val="00306620"/>
    <w:rsid w:val="00306789"/>
    <w:rsid w:val="0031221B"/>
    <w:rsid w:val="00313FEF"/>
    <w:rsid w:val="003222E3"/>
    <w:rsid w:val="00330571"/>
    <w:rsid w:val="00332587"/>
    <w:rsid w:val="00333D97"/>
    <w:rsid w:val="0033411B"/>
    <w:rsid w:val="00335993"/>
    <w:rsid w:val="003359BF"/>
    <w:rsid w:val="003362BE"/>
    <w:rsid w:val="00337285"/>
    <w:rsid w:val="00341A54"/>
    <w:rsid w:val="00341CE9"/>
    <w:rsid w:val="00342AE9"/>
    <w:rsid w:val="003444C3"/>
    <w:rsid w:val="00356D43"/>
    <w:rsid w:val="0035782D"/>
    <w:rsid w:val="00360011"/>
    <w:rsid w:val="0036134F"/>
    <w:rsid w:val="00361A92"/>
    <w:rsid w:val="00364808"/>
    <w:rsid w:val="0036504B"/>
    <w:rsid w:val="0036770F"/>
    <w:rsid w:val="00367E02"/>
    <w:rsid w:val="003735DC"/>
    <w:rsid w:val="003766DE"/>
    <w:rsid w:val="0037721A"/>
    <w:rsid w:val="00384A7C"/>
    <w:rsid w:val="0039268C"/>
    <w:rsid w:val="00394628"/>
    <w:rsid w:val="00394735"/>
    <w:rsid w:val="00394BC7"/>
    <w:rsid w:val="003950C6"/>
    <w:rsid w:val="00396520"/>
    <w:rsid w:val="00396CC9"/>
    <w:rsid w:val="00397D62"/>
    <w:rsid w:val="003A0F59"/>
    <w:rsid w:val="003A42B3"/>
    <w:rsid w:val="003A5F64"/>
    <w:rsid w:val="003B11F7"/>
    <w:rsid w:val="003B1A3C"/>
    <w:rsid w:val="003B3FE6"/>
    <w:rsid w:val="003B525D"/>
    <w:rsid w:val="003B621A"/>
    <w:rsid w:val="003B63F3"/>
    <w:rsid w:val="003C0486"/>
    <w:rsid w:val="003C44B0"/>
    <w:rsid w:val="003C5DA1"/>
    <w:rsid w:val="003D2684"/>
    <w:rsid w:val="003D3E27"/>
    <w:rsid w:val="003D4C18"/>
    <w:rsid w:val="003D52EB"/>
    <w:rsid w:val="003D6BA6"/>
    <w:rsid w:val="003E1BB8"/>
    <w:rsid w:val="003E20F1"/>
    <w:rsid w:val="003E5860"/>
    <w:rsid w:val="003E7E84"/>
    <w:rsid w:val="003F1637"/>
    <w:rsid w:val="003F220B"/>
    <w:rsid w:val="003F3153"/>
    <w:rsid w:val="003F3290"/>
    <w:rsid w:val="003F43DD"/>
    <w:rsid w:val="003F6575"/>
    <w:rsid w:val="003F7D12"/>
    <w:rsid w:val="0040183C"/>
    <w:rsid w:val="0040514C"/>
    <w:rsid w:val="00405383"/>
    <w:rsid w:val="0040567A"/>
    <w:rsid w:val="004114F2"/>
    <w:rsid w:val="00420E14"/>
    <w:rsid w:val="00425480"/>
    <w:rsid w:val="00431094"/>
    <w:rsid w:val="00431159"/>
    <w:rsid w:val="0043263F"/>
    <w:rsid w:val="00435241"/>
    <w:rsid w:val="00436E2E"/>
    <w:rsid w:val="00443C24"/>
    <w:rsid w:val="00444515"/>
    <w:rsid w:val="004501A9"/>
    <w:rsid w:val="004516F2"/>
    <w:rsid w:val="00452AEF"/>
    <w:rsid w:val="00453891"/>
    <w:rsid w:val="0045428E"/>
    <w:rsid w:val="00454D35"/>
    <w:rsid w:val="0046084A"/>
    <w:rsid w:val="00461438"/>
    <w:rsid w:val="0046152C"/>
    <w:rsid w:val="004648CC"/>
    <w:rsid w:val="004652FF"/>
    <w:rsid w:val="00465A6E"/>
    <w:rsid w:val="00470A22"/>
    <w:rsid w:val="0047566C"/>
    <w:rsid w:val="0047793C"/>
    <w:rsid w:val="00484E39"/>
    <w:rsid w:val="004852A9"/>
    <w:rsid w:val="00485A47"/>
    <w:rsid w:val="00487E55"/>
    <w:rsid w:val="0049051F"/>
    <w:rsid w:val="00491F9C"/>
    <w:rsid w:val="00493F0B"/>
    <w:rsid w:val="00495BA1"/>
    <w:rsid w:val="00497C25"/>
    <w:rsid w:val="004A0552"/>
    <w:rsid w:val="004A3162"/>
    <w:rsid w:val="004A50FB"/>
    <w:rsid w:val="004A5184"/>
    <w:rsid w:val="004A6EB6"/>
    <w:rsid w:val="004A734E"/>
    <w:rsid w:val="004A7C28"/>
    <w:rsid w:val="004B0406"/>
    <w:rsid w:val="004B41B2"/>
    <w:rsid w:val="004B56EA"/>
    <w:rsid w:val="004C086B"/>
    <w:rsid w:val="004C4F28"/>
    <w:rsid w:val="004C5ABF"/>
    <w:rsid w:val="004C6735"/>
    <w:rsid w:val="004D0D02"/>
    <w:rsid w:val="004D0E95"/>
    <w:rsid w:val="004D2794"/>
    <w:rsid w:val="004E0E4E"/>
    <w:rsid w:val="004E2F55"/>
    <w:rsid w:val="004E4171"/>
    <w:rsid w:val="004E4C2A"/>
    <w:rsid w:val="004E4D36"/>
    <w:rsid w:val="004E7AE4"/>
    <w:rsid w:val="004F62CD"/>
    <w:rsid w:val="004F7BE6"/>
    <w:rsid w:val="004F7F20"/>
    <w:rsid w:val="00500D29"/>
    <w:rsid w:val="00501500"/>
    <w:rsid w:val="00501B41"/>
    <w:rsid w:val="00502500"/>
    <w:rsid w:val="005072AE"/>
    <w:rsid w:val="00507AFC"/>
    <w:rsid w:val="005106AB"/>
    <w:rsid w:val="00510E89"/>
    <w:rsid w:val="00511CB6"/>
    <w:rsid w:val="005126BB"/>
    <w:rsid w:val="00515F14"/>
    <w:rsid w:val="00517B07"/>
    <w:rsid w:val="00521DB3"/>
    <w:rsid w:val="00524801"/>
    <w:rsid w:val="005266AC"/>
    <w:rsid w:val="00531AF6"/>
    <w:rsid w:val="005324FE"/>
    <w:rsid w:val="00533504"/>
    <w:rsid w:val="00533D8B"/>
    <w:rsid w:val="00534605"/>
    <w:rsid w:val="00534705"/>
    <w:rsid w:val="005407E9"/>
    <w:rsid w:val="005437F8"/>
    <w:rsid w:val="005439ED"/>
    <w:rsid w:val="0055243E"/>
    <w:rsid w:val="00554041"/>
    <w:rsid w:val="00554CAA"/>
    <w:rsid w:val="00555D52"/>
    <w:rsid w:val="005608FC"/>
    <w:rsid w:val="0056107B"/>
    <w:rsid w:val="00562CE7"/>
    <w:rsid w:val="005639F2"/>
    <w:rsid w:val="005641F0"/>
    <w:rsid w:val="0056420D"/>
    <w:rsid w:val="005669A1"/>
    <w:rsid w:val="005672A5"/>
    <w:rsid w:val="00571F7B"/>
    <w:rsid w:val="00572DDA"/>
    <w:rsid w:val="00573C97"/>
    <w:rsid w:val="00574DA7"/>
    <w:rsid w:val="005754FE"/>
    <w:rsid w:val="00575985"/>
    <w:rsid w:val="00576207"/>
    <w:rsid w:val="005772C7"/>
    <w:rsid w:val="00583AD6"/>
    <w:rsid w:val="00585B85"/>
    <w:rsid w:val="00593B76"/>
    <w:rsid w:val="00597503"/>
    <w:rsid w:val="00597641"/>
    <w:rsid w:val="005A22A5"/>
    <w:rsid w:val="005A4FB4"/>
    <w:rsid w:val="005A6075"/>
    <w:rsid w:val="005A66AB"/>
    <w:rsid w:val="005B1845"/>
    <w:rsid w:val="005B30D6"/>
    <w:rsid w:val="005C4970"/>
    <w:rsid w:val="005C51AD"/>
    <w:rsid w:val="005C65BF"/>
    <w:rsid w:val="005C7CBE"/>
    <w:rsid w:val="005D2EE9"/>
    <w:rsid w:val="005D63D6"/>
    <w:rsid w:val="005D7CB1"/>
    <w:rsid w:val="005E0735"/>
    <w:rsid w:val="005E1F82"/>
    <w:rsid w:val="005F0A48"/>
    <w:rsid w:val="005F4DDD"/>
    <w:rsid w:val="005F750A"/>
    <w:rsid w:val="00600208"/>
    <w:rsid w:val="006026B0"/>
    <w:rsid w:val="0060432A"/>
    <w:rsid w:val="00605450"/>
    <w:rsid w:val="00607A5D"/>
    <w:rsid w:val="0061053E"/>
    <w:rsid w:val="00610FF2"/>
    <w:rsid w:val="0061100C"/>
    <w:rsid w:val="006110D0"/>
    <w:rsid w:val="00613D72"/>
    <w:rsid w:val="00620684"/>
    <w:rsid w:val="006230A7"/>
    <w:rsid w:val="00623276"/>
    <w:rsid w:val="00623A22"/>
    <w:rsid w:val="00630B4B"/>
    <w:rsid w:val="0063332B"/>
    <w:rsid w:val="00635036"/>
    <w:rsid w:val="006365B9"/>
    <w:rsid w:val="00636C3E"/>
    <w:rsid w:val="006421CD"/>
    <w:rsid w:val="0064339A"/>
    <w:rsid w:val="00646C5E"/>
    <w:rsid w:val="00652A20"/>
    <w:rsid w:val="00654E24"/>
    <w:rsid w:val="00657046"/>
    <w:rsid w:val="00662E58"/>
    <w:rsid w:val="00665789"/>
    <w:rsid w:val="00665858"/>
    <w:rsid w:val="00666649"/>
    <w:rsid w:val="00667033"/>
    <w:rsid w:val="006739A5"/>
    <w:rsid w:val="0068101E"/>
    <w:rsid w:val="00685B73"/>
    <w:rsid w:val="006873C8"/>
    <w:rsid w:val="0069515F"/>
    <w:rsid w:val="00695C2F"/>
    <w:rsid w:val="006A26C5"/>
    <w:rsid w:val="006B0CEA"/>
    <w:rsid w:val="006B0F42"/>
    <w:rsid w:val="006B54FB"/>
    <w:rsid w:val="006B6F49"/>
    <w:rsid w:val="006B7D4D"/>
    <w:rsid w:val="006C5C94"/>
    <w:rsid w:val="006C6D9B"/>
    <w:rsid w:val="006C7E38"/>
    <w:rsid w:val="006D2759"/>
    <w:rsid w:val="006D4CA9"/>
    <w:rsid w:val="006E071A"/>
    <w:rsid w:val="006E08AE"/>
    <w:rsid w:val="006E1429"/>
    <w:rsid w:val="006E2268"/>
    <w:rsid w:val="006E2A0C"/>
    <w:rsid w:val="0070107B"/>
    <w:rsid w:val="00701F33"/>
    <w:rsid w:val="0070528D"/>
    <w:rsid w:val="00705B19"/>
    <w:rsid w:val="007060B1"/>
    <w:rsid w:val="0071029E"/>
    <w:rsid w:val="00710AE5"/>
    <w:rsid w:val="00712453"/>
    <w:rsid w:val="00712CD0"/>
    <w:rsid w:val="0071757E"/>
    <w:rsid w:val="00717B74"/>
    <w:rsid w:val="00721443"/>
    <w:rsid w:val="007232B5"/>
    <w:rsid w:val="007255D0"/>
    <w:rsid w:val="007267FC"/>
    <w:rsid w:val="00727F45"/>
    <w:rsid w:val="00731893"/>
    <w:rsid w:val="00734EDA"/>
    <w:rsid w:val="007358FB"/>
    <w:rsid w:val="00742EFB"/>
    <w:rsid w:val="00743EB2"/>
    <w:rsid w:val="00744A30"/>
    <w:rsid w:val="00745022"/>
    <w:rsid w:val="00745F5F"/>
    <w:rsid w:val="00746ECE"/>
    <w:rsid w:val="00747EFB"/>
    <w:rsid w:val="0075011F"/>
    <w:rsid w:val="00752AB4"/>
    <w:rsid w:val="00755F3D"/>
    <w:rsid w:val="00762A0C"/>
    <w:rsid w:val="00770D0C"/>
    <w:rsid w:val="007719C2"/>
    <w:rsid w:val="00777A68"/>
    <w:rsid w:val="00780E0E"/>
    <w:rsid w:val="00783404"/>
    <w:rsid w:val="00785611"/>
    <w:rsid w:val="007864E1"/>
    <w:rsid w:val="007902F1"/>
    <w:rsid w:val="00790326"/>
    <w:rsid w:val="007920E7"/>
    <w:rsid w:val="00794F6F"/>
    <w:rsid w:val="00797519"/>
    <w:rsid w:val="007A0FEB"/>
    <w:rsid w:val="007A25D1"/>
    <w:rsid w:val="007A3BE1"/>
    <w:rsid w:val="007A4066"/>
    <w:rsid w:val="007A7A73"/>
    <w:rsid w:val="007B009F"/>
    <w:rsid w:val="007B119D"/>
    <w:rsid w:val="007B77A7"/>
    <w:rsid w:val="007C17BD"/>
    <w:rsid w:val="007C3CD6"/>
    <w:rsid w:val="007C4AFB"/>
    <w:rsid w:val="007C4F02"/>
    <w:rsid w:val="007D0FA5"/>
    <w:rsid w:val="007D2BE2"/>
    <w:rsid w:val="007D61C0"/>
    <w:rsid w:val="007D6541"/>
    <w:rsid w:val="007D7935"/>
    <w:rsid w:val="007E4E79"/>
    <w:rsid w:val="007E70BA"/>
    <w:rsid w:val="007F039D"/>
    <w:rsid w:val="007F1A62"/>
    <w:rsid w:val="007F3396"/>
    <w:rsid w:val="007F7E42"/>
    <w:rsid w:val="00800CF2"/>
    <w:rsid w:val="00801C74"/>
    <w:rsid w:val="0080231E"/>
    <w:rsid w:val="00803A7C"/>
    <w:rsid w:val="008069B1"/>
    <w:rsid w:val="00806B8B"/>
    <w:rsid w:val="00806F80"/>
    <w:rsid w:val="00807328"/>
    <w:rsid w:val="00807B05"/>
    <w:rsid w:val="00810FC7"/>
    <w:rsid w:val="00814314"/>
    <w:rsid w:val="00815134"/>
    <w:rsid w:val="008177B6"/>
    <w:rsid w:val="0082042C"/>
    <w:rsid w:val="00824F40"/>
    <w:rsid w:val="00831AD7"/>
    <w:rsid w:val="00833AFC"/>
    <w:rsid w:val="008350E2"/>
    <w:rsid w:val="00835BD8"/>
    <w:rsid w:val="00835EF6"/>
    <w:rsid w:val="0083620C"/>
    <w:rsid w:val="008428DE"/>
    <w:rsid w:val="00843F9F"/>
    <w:rsid w:val="0084743F"/>
    <w:rsid w:val="00847C04"/>
    <w:rsid w:val="00860587"/>
    <w:rsid w:val="00865329"/>
    <w:rsid w:val="00865B78"/>
    <w:rsid w:val="008662FC"/>
    <w:rsid w:val="008768F4"/>
    <w:rsid w:val="008777B4"/>
    <w:rsid w:val="008779E3"/>
    <w:rsid w:val="00880EA5"/>
    <w:rsid w:val="0088512A"/>
    <w:rsid w:val="008851EC"/>
    <w:rsid w:val="008930FB"/>
    <w:rsid w:val="00894E2F"/>
    <w:rsid w:val="00895D15"/>
    <w:rsid w:val="008A14E2"/>
    <w:rsid w:val="008A2D55"/>
    <w:rsid w:val="008A4CCE"/>
    <w:rsid w:val="008A4E05"/>
    <w:rsid w:val="008B6540"/>
    <w:rsid w:val="008C362F"/>
    <w:rsid w:val="008C42DB"/>
    <w:rsid w:val="008C68D1"/>
    <w:rsid w:val="008D157D"/>
    <w:rsid w:val="008D353E"/>
    <w:rsid w:val="008E00B0"/>
    <w:rsid w:val="008E086E"/>
    <w:rsid w:val="008E1127"/>
    <w:rsid w:val="008E23D7"/>
    <w:rsid w:val="008E42C7"/>
    <w:rsid w:val="008E46EE"/>
    <w:rsid w:val="008E4707"/>
    <w:rsid w:val="008E5BDD"/>
    <w:rsid w:val="008E68B9"/>
    <w:rsid w:val="008F4BD6"/>
    <w:rsid w:val="008F6A25"/>
    <w:rsid w:val="00905F71"/>
    <w:rsid w:val="00906EC2"/>
    <w:rsid w:val="0091023B"/>
    <w:rsid w:val="009114B4"/>
    <w:rsid w:val="009156C2"/>
    <w:rsid w:val="0091584B"/>
    <w:rsid w:val="00922EE9"/>
    <w:rsid w:val="00924E2E"/>
    <w:rsid w:val="009256AF"/>
    <w:rsid w:val="00926759"/>
    <w:rsid w:val="00931698"/>
    <w:rsid w:val="00931A2F"/>
    <w:rsid w:val="0093284C"/>
    <w:rsid w:val="00933210"/>
    <w:rsid w:val="0093382A"/>
    <w:rsid w:val="0093715B"/>
    <w:rsid w:val="0093797E"/>
    <w:rsid w:val="0094130C"/>
    <w:rsid w:val="00943672"/>
    <w:rsid w:val="009439D5"/>
    <w:rsid w:val="00944ACC"/>
    <w:rsid w:val="00955674"/>
    <w:rsid w:val="00956298"/>
    <w:rsid w:val="00961662"/>
    <w:rsid w:val="009629B8"/>
    <w:rsid w:val="00963036"/>
    <w:rsid w:val="00965FE6"/>
    <w:rsid w:val="0096754C"/>
    <w:rsid w:val="00973F6F"/>
    <w:rsid w:val="00975186"/>
    <w:rsid w:val="0098069F"/>
    <w:rsid w:val="00981C71"/>
    <w:rsid w:val="009847BD"/>
    <w:rsid w:val="009864E8"/>
    <w:rsid w:val="009A3F0B"/>
    <w:rsid w:val="009A4564"/>
    <w:rsid w:val="009A51FF"/>
    <w:rsid w:val="009A540B"/>
    <w:rsid w:val="009A6F74"/>
    <w:rsid w:val="009B5539"/>
    <w:rsid w:val="009C079D"/>
    <w:rsid w:val="009C270D"/>
    <w:rsid w:val="009C346C"/>
    <w:rsid w:val="009C3FF4"/>
    <w:rsid w:val="009D2B36"/>
    <w:rsid w:val="009E111D"/>
    <w:rsid w:val="009E1669"/>
    <w:rsid w:val="009E3C94"/>
    <w:rsid w:val="009E4199"/>
    <w:rsid w:val="009E4317"/>
    <w:rsid w:val="009E6D7A"/>
    <w:rsid w:val="009F1112"/>
    <w:rsid w:val="009F1935"/>
    <w:rsid w:val="009F3525"/>
    <w:rsid w:val="009F4064"/>
    <w:rsid w:val="009F59A1"/>
    <w:rsid w:val="009F5EA6"/>
    <w:rsid w:val="009F5EE7"/>
    <w:rsid w:val="009F6125"/>
    <w:rsid w:val="009F73C8"/>
    <w:rsid w:val="009F7D2C"/>
    <w:rsid w:val="00A00686"/>
    <w:rsid w:val="00A00DCA"/>
    <w:rsid w:val="00A06131"/>
    <w:rsid w:val="00A1101F"/>
    <w:rsid w:val="00A1408B"/>
    <w:rsid w:val="00A1637B"/>
    <w:rsid w:val="00A2073F"/>
    <w:rsid w:val="00A20FB5"/>
    <w:rsid w:val="00A26EBF"/>
    <w:rsid w:val="00A31E4B"/>
    <w:rsid w:val="00A31FBD"/>
    <w:rsid w:val="00A32EEE"/>
    <w:rsid w:val="00A348A0"/>
    <w:rsid w:val="00A34D50"/>
    <w:rsid w:val="00A366C4"/>
    <w:rsid w:val="00A36B57"/>
    <w:rsid w:val="00A3753A"/>
    <w:rsid w:val="00A415D3"/>
    <w:rsid w:val="00A43A6C"/>
    <w:rsid w:val="00A43E38"/>
    <w:rsid w:val="00A469DE"/>
    <w:rsid w:val="00A47BA0"/>
    <w:rsid w:val="00A53615"/>
    <w:rsid w:val="00A54497"/>
    <w:rsid w:val="00A56A20"/>
    <w:rsid w:val="00A6014D"/>
    <w:rsid w:val="00A60E6D"/>
    <w:rsid w:val="00A60FCF"/>
    <w:rsid w:val="00A63E29"/>
    <w:rsid w:val="00A64310"/>
    <w:rsid w:val="00A66F3C"/>
    <w:rsid w:val="00A67AC1"/>
    <w:rsid w:val="00A7263A"/>
    <w:rsid w:val="00A7376A"/>
    <w:rsid w:val="00A74156"/>
    <w:rsid w:val="00A74750"/>
    <w:rsid w:val="00A751B0"/>
    <w:rsid w:val="00A83527"/>
    <w:rsid w:val="00A84101"/>
    <w:rsid w:val="00A90233"/>
    <w:rsid w:val="00A916C6"/>
    <w:rsid w:val="00A9304C"/>
    <w:rsid w:val="00AC2722"/>
    <w:rsid w:val="00AC360E"/>
    <w:rsid w:val="00AD14CE"/>
    <w:rsid w:val="00AD509F"/>
    <w:rsid w:val="00AE381C"/>
    <w:rsid w:val="00AE59A5"/>
    <w:rsid w:val="00AF1CAD"/>
    <w:rsid w:val="00AF4843"/>
    <w:rsid w:val="00B0237B"/>
    <w:rsid w:val="00B0268E"/>
    <w:rsid w:val="00B02D37"/>
    <w:rsid w:val="00B03E46"/>
    <w:rsid w:val="00B108E9"/>
    <w:rsid w:val="00B11C55"/>
    <w:rsid w:val="00B11FDC"/>
    <w:rsid w:val="00B20060"/>
    <w:rsid w:val="00B246D2"/>
    <w:rsid w:val="00B25337"/>
    <w:rsid w:val="00B2792D"/>
    <w:rsid w:val="00B32C20"/>
    <w:rsid w:val="00B33618"/>
    <w:rsid w:val="00B35353"/>
    <w:rsid w:val="00B37D27"/>
    <w:rsid w:val="00B4132D"/>
    <w:rsid w:val="00B50EDA"/>
    <w:rsid w:val="00B51716"/>
    <w:rsid w:val="00B558DA"/>
    <w:rsid w:val="00B56D71"/>
    <w:rsid w:val="00B576E4"/>
    <w:rsid w:val="00B6004B"/>
    <w:rsid w:val="00B62098"/>
    <w:rsid w:val="00B624EE"/>
    <w:rsid w:val="00B6274C"/>
    <w:rsid w:val="00B66289"/>
    <w:rsid w:val="00B6702D"/>
    <w:rsid w:val="00B7288F"/>
    <w:rsid w:val="00B76943"/>
    <w:rsid w:val="00B81AE4"/>
    <w:rsid w:val="00B850FD"/>
    <w:rsid w:val="00B8520E"/>
    <w:rsid w:val="00B85B81"/>
    <w:rsid w:val="00B8635E"/>
    <w:rsid w:val="00B86B44"/>
    <w:rsid w:val="00B91625"/>
    <w:rsid w:val="00B91FE9"/>
    <w:rsid w:val="00B92695"/>
    <w:rsid w:val="00B93D19"/>
    <w:rsid w:val="00B95B24"/>
    <w:rsid w:val="00BA1076"/>
    <w:rsid w:val="00BA63AA"/>
    <w:rsid w:val="00BB19CA"/>
    <w:rsid w:val="00BB6C30"/>
    <w:rsid w:val="00BB6E5F"/>
    <w:rsid w:val="00BC1EF0"/>
    <w:rsid w:val="00BC281D"/>
    <w:rsid w:val="00BC30B4"/>
    <w:rsid w:val="00BC405E"/>
    <w:rsid w:val="00BD43D7"/>
    <w:rsid w:val="00BD71DA"/>
    <w:rsid w:val="00BD74A4"/>
    <w:rsid w:val="00BE2618"/>
    <w:rsid w:val="00BE68D6"/>
    <w:rsid w:val="00BE7A7C"/>
    <w:rsid w:val="00BF1D21"/>
    <w:rsid w:val="00BF50DB"/>
    <w:rsid w:val="00BF5E45"/>
    <w:rsid w:val="00BF6D34"/>
    <w:rsid w:val="00C01B24"/>
    <w:rsid w:val="00C03255"/>
    <w:rsid w:val="00C05F36"/>
    <w:rsid w:val="00C06297"/>
    <w:rsid w:val="00C1366D"/>
    <w:rsid w:val="00C17B64"/>
    <w:rsid w:val="00C20350"/>
    <w:rsid w:val="00C2177B"/>
    <w:rsid w:val="00C21B64"/>
    <w:rsid w:val="00C22C04"/>
    <w:rsid w:val="00C23422"/>
    <w:rsid w:val="00C272D7"/>
    <w:rsid w:val="00C31358"/>
    <w:rsid w:val="00C361E6"/>
    <w:rsid w:val="00C376FC"/>
    <w:rsid w:val="00C40600"/>
    <w:rsid w:val="00C424E6"/>
    <w:rsid w:val="00C42E48"/>
    <w:rsid w:val="00C51934"/>
    <w:rsid w:val="00C5323C"/>
    <w:rsid w:val="00C53D91"/>
    <w:rsid w:val="00C53E5A"/>
    <w:rsid w:val="00C53FC2"/>
    <w:rsid w:val="00C550FD"/>
    <w:rsid w:val="00C6511C"/>
    <w:rsid w:val="00C71F1C"/>
    <w:rsid w:val="00C72F30"/>
    <w:rsid w:val="00C77073"/>
    <w:rsid w:val="00C821E3"/>
    <w:rsid w:val="00C844E1"/>
    <w:rsid w:val="00C86B12"/>
    <w:rsid w:val="00C873A9"/>
    <w:rsid w:val="00C9214B"/>
    <w:rsid w:val="00C92E0C"/>
    <w:rsid w:val="00C97370"/>
    <w:rsid w:val="00C9744A"/>
    <w:rsid w:val="00C979E4"/>
    <w:rsid w:val="00CA6FF2"/>
    <w:rsid w:val="00CA7710"/>
    <w:rsid w:val="00CB050E"/>
    <w:rsid w:val="00CB1F4E"/>
    <w:rsid w:val="00CB2858"/>
    <w:rsid w:val="00CB2E86"/>
    <w:rsid w:val="00CB5573"/>
    <w:rsid w:val="00CB568C"/>
    <w:rsid w:val="00CB6056"/>
    <w:rsid w:val="00CB716C"/>
    <w:rsid w:val="00CB7492"/>
    <w:rsid w:val="00CB77DE"/>
    <w:rsid w:val="00CC318F"/>
    <w:rsid w:val="00CC3A2D"/>
    <w:rsid w:val="00CC53C7"/>
    <w:rsid w:val="00CC5A42"/>
    <w:rsid w:val="00CC5F32"/>
    <w:rsid w:val="00CC61E1"/>
    <w:rsid w:val="00CD0E91"/>
    <w:rsid w:val="00CD15DE"/>
    <w:rsid w:val="00CD1C8B"/>
    <w:rsid w:val="00CD2735"/>
    <w:rsid w:val="00CD5FCE"/>
    <w:rsid w:val="00CE4188"/>
    <w:rsid w:val="00CE5F35"/>
    <w:rsid w:val="00CE7B34"/>
    <w:rsid w:val="00CF0006"/>
    <w:rsid w:val="00CF0152"/>
    <w:rsid w:val="00CF10ED"/>
    <w:rsid w:val="00CF1E01"/>
    <w:rsid w:val="00CF1FCB"/>
    <w:rsid w:val="00CF29EE"/>
    <w:rsid w:val="00CF668C"/>
    <w:rsid w:val="00D030C8"/>
    <w:rsid w:val="00D05310"/>
    <w:rsid w:val="00D0601C"/>
    <w:rsid w:val="00D065F0"/>
    <w:rsid w:val="00D074C7"/>
    <w:rsid w:val="00D103E0"/>
    <w:rsid w:val="00D12F4F"/>
    <w:rsid w:val="00D15E0E"/>
    <w:rsid w:val="00D2449B"/>
    <w:rsid w:val="00D27F96"/>
    <w:rsid w:val="00D307E5"/>
    <w:rsid w:val="00D313FC"/>
    <w:rsid w:val="00D322A6"/>
    <w:rsid w:val="00D3349B"/>
    <w:rsid w:val="00D34C65"/>
    <w:rsid w:val="00D356D5"/>
    <w:rsid w:val="00D37AB8"/>
    <w:rsid w:val="00D42FB7"/>
    <w:rsid w:val="00D44AE8"/>
    <w:rsid w:val="00D46FA7"/>
    <w:rsid w:val="00D47A7E"/>
    <w:rsid w:val="00D5270B"/>
    <w:rsid w:val="00D54F0E"/>
    <w:rsid w:val="00D56DBF"/>
    <w:rsid w:val="00D60DF7"/>
    <w:rsid w:val="00D64CF4"/>
    <w:rsid w:val="00D66362"/>
    <w:rsid w:val="00D739BF"/>
    <w:rsid w:val="00D76B65"/>
    <w:rsid w:val="00D778A7"/>
    <w:rsid w:val="00D80BA5"/>
    <w:rsid w:val="00D8194C"/>
    <w:rsid w:val="00D85DB9"/>
    <w:rsid w:val="00D90131"/>
    <w:rsid w:val="00D90573"/>
    <w:rsid w:val="00D90F3E"/>
    <w:rsid w:val="00D93C38"/>
    <w:rsid w:val="00D93EFA"/>
    <w:rsid w:val="00D94C69"/>
    <w:rsid w:val="00D95B86"/>
    <w:rsid w:val="00D95DE2"/>
    <w:rsid w:val="00D95E47"/>
    <w:rsid w:val="00D974AB"/>
    <w:rsid w:val="00DA1DEA"/>
    <w:rsid w:val="00DA4811"/>
    <w:rsid w:val="00DA48E0"/>
    <w:rsid w:val="00DA7CFF"/>
    <w:rsid w:val="00DB7753"/>
    <w:rsid w:val="00DC0591"/>
    <w:rsid w:val="00DC0928"/>
    <w:rsid w:val="00DC135E"/>
    <w:rsid w:val="00DC4E5A"/>
    <w:rsid w:val="00DD0A17"/>
    <w:rsid w:val="00DD20FB"/>
    <w:rsid w:val="00DD2E84"/>
    <w:rsid w:val="00DD38DA"/>
    <w:rsid w:val="00DD7B42"/>
    <w:rsid w:val="00DE393C"/>
    <w:rsid w:val="00DE4A17"/>
    <w:rsid w:val="00DE4FBC"/>
    <w:rsid w:val="00DE58CF"/>
    <w:rsid w:val="00DE7B07"/>
    <w:rsid w:val="00DF425D"/>
    <w:rsid w:val="00DF6195"/>
    <w:rsid w:val="00E026B9"/>
    <w:rsid w:val="00E144F8"/>
    <w:rsid w:val="00E17C17"/>
    <w:rsid w:val="00E17D32"/>
    <w:rsid w:val="00E202BB"/>
    <w:rsid w:val="00E20E57"/>
    <w:rsid w:val="00E216F6"/>
    <w:rsid w:val="00E2387A"/>
    <w:rsid w:val="00E336D0"/>
    <w:rsid w:val="00E34AC4"/>
    <w:rsid w:val="00E35AA1"/>
    <w:rsid w:val="00E37284"/>
    <w:rsid w:val="00E428DD"/>
    <w:rsid w:val="00E42AD8"/>
    <w:rsid w:val="00E459BC"/>
    <w:rsid w:val="00E53486"/>
    <w:rsid w:val="00E54345"/>
    <w:rsid w:val="00E54A40"/>
    <w:rsid w:val="00E5716F"/>
    <w:rsid w:val="00E62882"/>
    <w:rsid w:val="00E6429F"/>
    <w:rsid w:val="00E644D6"/>
    <w:rsid w:val="00E64CEC"/>
    <w:rsid w:val="00E707C7"/>
    <w:rsid w:val="00E7176E"/>
    <w:rsid w:val="00E71BD1"/>
    <w:rsid w:val="00E75FB4"/>
    <w:rsid w:val="00E80625"/>
    <w:rsid w:val="00E80D91"/>
    <w:rsid w:val="00E8152A"/>
    <w:rsid w:val="00E86002"/>
    <w:rsid w:val="00E87962"/>
    <w:rsid w:val="00EA2FA8"/>
    <w:rsid w:val="00EA350A"/>
    <w:rsid w:val="00EA4EB1"/>
    <w:rsid w:val="00EB106E"/>
    <w:rsid w:val="00EB3C0B"/>
    <w:rsid w:val="00EB48C4"/>
    <w:rsid w:val="00EB5D1E"/>
    <w:rsid w:val="00EC0F01"/>
    <w:rsid w:val="00EC304D"/>
    <w:rsid w:val="00EC4970"/>
    <w:rsid w:val="00ED3AEB"/>
    <w:rsid w:val="00EE1BE3"/>
    <w:rsid w:val="00EE2F99"/>
    <w:rsid w:val="00EE411E"/>
    <w:rsid w:val="00EE575C"/>
    <w:rsid w:val="00EF3CEB"/>
    <w:rsid w:val="00EF4E4D"/>
    <w:rsid w:val="00EF5DE3"/>
    <w:rsid w:val="00F00A47"/>
    <w:rsid w:val="00F028F3"/>
    <w:rsid w:val="00F02CD6"/>
    <w:rsid w:val="00F03DC6"/>
    <w:rsid w:val="00F04AA3"/>
    <w:rsid w:val="00F05C05"/>
    <w:rsid w:val="00F07437"/>
    <w:rsid w:val="00F133D3"/>
    <w:rsid w:val="00F17400"/>
    <w:rsid w:val="00F2274A"/>
    <w:rsid w:val="00F25DB4"/>
    <w:rsid w:val="00F26143"/>
    <w:rsid w:val="00F30C85"/>
    <w:rsid w:val="00F34B79"/>
    <w:rsid w:val="00F3546C"/>
    <w:rsid w:val="00F43395"/>
    <w:rsid w:val="00F45E22"/>
    <w:rsid w:val="00F53281"/>
    <w:rsid w:val="00F54253"/>
    <w:rsid w:val="00F56CE9"/>
    <w:rsid w:val="00F574FA"/>
    <w:rsid w:val="00F5794D"/>
    <w:rsid w:val="00F60C53"/>
    <w:rsid w:val="00F669BC"/>
    <w:rsid w:val="00F6774C"/>
    <w:rsid w:val="00F71723"/>
    <w:rsid w:val="00F728A9"/>
    <w:rsid w:val="00F81232"/>
    <w:rsid w:val="00F81D96"/>
    <w:rsid w:val="00F82C14"/>
    <w:rsid w:val="00F83C9D"/>
    <w:rsid w:val="00F85DEC"/>
    <w:rsid w:val="00F85F19"/>
    <w:rsid w:val="00F879C2"/>
    <w:rsid w:val="00F91DCC"/>
    <w:rsid w:val="00F92FEF"/>
    <w:rsid w:val="00F941BA"/>
    <w:rsid w:val="00F96595"/>
    <w:rsid w:val="00FA4374"/>
    <w:rsid w:val="00FA4D0F"/>
    <w:rsid w:val="00FA6572"/>
    <w:rsid w:val="00FB6384"/>
    <w:rsid w:val="00FC3B49"/>
    <w:rsid w:val="00FC3D8A"/>
    <w:rsid w:val="00FC49BC"/>
    <w:rsid w:val="00FD39D4"/>
    <w:rsid w:val="00FD4B56"/>
    <w:rsid w:val="00FD4CA4"/>
    <w:rsid w:val="00FD58F8"/>
    <w:rsid w:val="00FE0CFD"/>
    <w:rsid w:val="00FE2B55"/>
    <w:rsid w:val="00FE4066"/>
    <w:rsid w:val="00FE7057"/>
    <w:rsid w:val="00FF24F3"/>
    <w:rsid w:val="00FF440C"/>
    <w:rsid w:val="00FF50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D624C9-D927-4011-820D-73BC5F8A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559"/>
    <w:pPr>
      <w:spacing w:line="288" w:lineRule="auto"/>
      <w:jc w:val="both"/>
    </w:pPr>
    <w:rPr>
      <w:szCs w:val="24"/>
      <w:lang w:val="es-MX" w:eastAsia="es-MX"/>
    </w:rPr>
  </w:style>
  <w:style w:type="paragraph" w:styleId="Ttulo1">
    <w:name w:val="heading 1"/>
    <w:basedOn w:val="Normal"/>
    <w:qFormat/>
    <w:pPr>
      <w:spacing w:before="480"/>
      <w:outlineLvl w:val="0"/>
    </w:pPr>
    <w:rPr>
      <w:b/>
      <w:color w:val="345A8A"/>
      <w:sz w:val="32"/>
    </w:rPr>
  </w:style>
  <w:style w:type="paragraph" w:styleId="Ttulo2">
    <w:name w:val="heading 2"/>
    <w:basedOn w:val="Normal"/>
    <w:qFormat/>
    <w:pPr>
      <w:spacing w:before="200"/>
      <w:outlineLvl w:val="1"/>
    </w:pPr>
    <w:rPr>
      <w:b/>
      <w:color w:val="4F81BD"/>
      <w:sz w:val="26"/>
    </w:rPr>
  </w:style>
  <w:style w:type="paragraph" w:styleId="Ttulo3">
    <w:name w:val="heading 3"/>
    <w:basedOn w:val="Normal"/>
    <w:qFormat/>
    <w:pPr>
      <w:spacing w:before="200"/>
      <w:outlineLvl w:val="2"/>
    </w:pPr>
    <w:rPr>
      <w:b/>
      <w:color w:val="4F81BD"/>
      <w:sz w:val="24"/>
    </w:rPr>
  </w:style>
  <w:style w:type="paragraph" w:styleId="Ttulo4">
    <w:name w:val="heading 4"/>
    <w:basedOn w:val="Normal"/>
    <w:next w:val="Normal"/>
    <w:qFormat/>
    <w:rsid w:val="00203AC3"/>
    <w:pPr>
      <w:keepNext/>
      <w:outlineLvl w:val="3"/>
    </w:pPr>
    <w:rPr>
      <w:rFonts w:ascii="Arial Black" w:hAnsi="Arial Black"/>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3B11F7"/>
    <w:pPr>
      <w:tabs>
        <w:tab w:val="center" w:pos="4419"/>
        <w:tab w:val="right" w:pos="8838"/>
      </w:tabs>
    </w:pPr>
  </w:style>
  <w:style w:type="character" w:styleId="Nmerodepgina">
    <w:name w:val="page number"/>
    <w:basedOn w:val="Fuentedeprrafopredeter"/>
    <w:rsid w:val="003B11F7"/>
  </w:style>
  <w:style w:type="character" w:styleId="Hipervnculo">
    <w:name w:val="Hyperlink"/>
    <w:basedOn w:val="Fuentedeprrafopredeter"/>
    <w:rsid w:val="00534705"/>
    <w:rPr>
      <w:color w:val="0000FF"/>
      <w:u w:val="single"/>
    </w:rPr>
  </w:style>
  <w:style w:type="paragraph" w:customStyle="1" w:styleId="GranTtulo">
    <w:name w:val="Gran Título"/>
    <w:basedOn w:val="Normal"/>
    <w:next w:val="Normal"/>
    <w:autoRedefine/>
    <w:rsid w:val="003766DE"/>
    <w:pPr>
      <w:jc w:val="left"/>
    </w:pPr>
    <w:rPr>
      <w:b/>
      <w:szCs w:val="16"/>
    </w:rPr>
  </w:style>
  <w:style w:type="table" w:styleId="Tablaconcuadrcula">
    <w:name w:val="Table Grid"/>
    <w:basedOn w:val="Tablanormal"/>
    <w:rsid w:val="00C1366D"/>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E80D91"/>
    <w:rPr>
      <w:rFonts w:ascii="Tahoma" w:hAnsi="Tahoma" w:cs="Tahoma"/>
      <w:sz w:val="16"/>
      <w:szCs w:val="16"/>
    </w:rPr>
  </w:style>
  <w:style w:type="paragraph" w:styleId="Encabezado">
    <w:name w:val="header"/>
    <w:basedOn w:val="Normal"/>
    <w:rsid w:val="00E6429F"/>
    <w:pPr>
      <w:tabs>
        <w:tab w:val="center" w:pos="4419"/>
        <w:tab w:val="right" w:pos="8838"/>
      </w:tabs>
    </w:pPr>
  </w:style>
  <w:style w:type="paragraph" w:styleId="Mapadeldocumento">
    <w:name w:val="Document Map"/>
    <w:basedOn w:val="Normal"/>
    <w:semiHidden/>
    <w:rsid w:val="000A71CA"/>
    <w:pPr>
      <w:shd w:val="clear" w:color="auto" w:fill="000080"/>
    </w:pPr>
    <w:rPr>
      <w:rFonts w:ascii="Tahoma" w:hAnsi="Tahoma" w:cs="Tahoma"/>
    </w:rPr>
  </w:style>
  <w:style w:type="character" w:customStyle="1" w:styleId="EstiloAzul">
    <w:name w:val="Estilo Azul"/>
    <w:basedOn w:val="Fuentedeprrafopredeter"/>
    <w:rsid w:val="00A348A0"/>
    <w:rPr>
      <w:color w:val="0000FF"/>
      <w:sz w:val="18"/>
    </w:rPr>
  </w:style>
  <w:style w:type="character" w:styleId="Textodelmarcadordeposicin">
    <w:name w:val="Placeholder Text"/>
    <w:basedOn w:val="Fuentedeprrafopredeter"/>
    <w:uiPriority w:val="99"/>
    <w:semiHidden/>
    <w:rsid w:val="002733C5"/>
    <w:rPr>
      <w:color w:val="808080"/>
    </w:rPr>
  </w:style>
  <w:style w:type="paragraph" w:styleId="Prrafodelista">
    <w:name w:val="List Paragraph"/>
    <w:basedOn w:val="Normal"/>
    <w:uiPriority w:val="34"/>
    <w:qFormat/>
    <w:rsid w:val="004C5ABF"/>
    <w:pPr>
      <w:ind w:left="720"/>
      <w:contextualSpacing/>
    </w:pPr>
  </w:style>
  <w:style w:type="paragraph" w:styleId="Puesto">
    <w:name w:val="Title"/>
    <w:basedOn w:val="Normal"/>
    <w:qFormat/>
    <w:pPr>
      <w:spacing w:after="300"/>
    </w:pPr>
    <w:rPr>
      <w:color w:val="17365D"/>
      <w:sz w:val="52"/>
    </w:rPr>
  </w:style>
  <w:style w:type="paragraph" w:styleId="Subttulo">
    <w:name w:val="Subtitle"/>
    <w:basedOn w:val="Normal"/>
    <w:qFormat/>
    <w:rPr>
      <w:i/>
      <w:color w:val="4F81BD"/>
      <w:sz w:val="24"/>
    </w:rPr>
  </w:style>
  <w:style w:type="character" w:styleId="nfasis">
    <w:name w:val="Emphasis"/>
    <w:basedOn w:val="Fuentedeprrafopredeter"/>
    <w:uiPriority w:val="20"/>
    <w:qFormat/>
    <w:rsid w:val="00F82C14"/>
    <w:rPr>
      <w:i/>
      <w:iCs/>
    </w:rPr>
  </w:style>
  <w:style w:type="character" w:customStyle="1" w:styleId="tgc">
    <w:name w:val="_tgc"/>
    <w:basedOn w:val="Fuentedeprrafopredeter"/>
    <w:rsid w:val="0046152C"/>
  </w:style>
  <w:style w:type="paragraph" w:styleId="NormalWeb">
    <w:name w:val="Normal (Web)"/>
    <w:basedOn w:val="Normal"/>
    <w:uiPriority w:val="99"/>
    <w:semiHidden/>
    <w:unhideWhenUsed/>
    <w:rsid w:val="009629B8"/>
    <w:pPr>
      <w:spacing w:before="100" w:beforeAutospacing="1" w:after="100" w:afterAutospacing="1" w:line="240" w:lineRule="auto"/>
      <w:jc w:val="left"/>
    </w:pPr>
    <w:rPr>
      <w:sz w:val="24"/>
      <w:lang w:val="es-CO" w:eastAsia="es-CO"/>
    </w:rPr>
  </w:style>
  <w:style w:type="character" w:styleId="CdigoHTML">
    <w:name w:val="HTML Code"/>
    <w:basedOn w:val="Fuentedeprrafopredeter"/>
    <w:uiPriority w:val="99"/>
    <w:semiHidden/>
    <w:unhideWhenUsed/>
    <w:rsid w:val="00AE59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978453">
      <w:bodyDiv w:val="1"/>
      <w:marLeft w:val="0"/>
      <w:marRight w:val="0"/>
      <w:marTop w:val="0"/>
      <w:marBottom w:val="0"/>
      <w:divBdr>
        <w:top w:val="none" w:sz="0" w:space="0" w:color="auto"/>
        <w:left w:val="none" w:sz="0" w:space="0" w:color="auto"/>
        <w:bottom w:val="none" w:sz="0" w:space="0" w:color="auto"/>
        <w:right w:val="none" w:sz="0" w:space="0" w:color="auto"/>
      </w:divBdr>
    </w:div>
    <w:div w:id="1316180909">
      <w:bodyDiv w:val="1"/>
      <w:marLeft w:val="0"/>
      <w:marRight w:val="0"/>
      <w:marTop w:val="0"/>
      <w:marBottom w:val="0"/>
      <w:divBdr>
        <w:top w:val="none" w:sz="0" w:space="0" w:color="auto"/>
        <w:left w:val="none" w:sz="0" w:space="0" w:color="auto"/>
        <w:bottom w:val="none" w:sz="0" w:space="0" w:color="auto"/>
        <w:right w:val="none" w:sz="0" w:space="0" w:color="auto"/>
      </w:divBdr>
    </w:div>
    <w:div w:id="1351030769">
      <w:bodyDiv w:val="1"/>
      <w:marLeft w:val="0"/>
      <w:marRight w:val="0"/>
      <w:marTop w:val="0"/>
      <w:marBottom w:val="0"/>
      <w:divBdr>
        <w:top w:val="none" w:sz="0" w:space="0" w:color="auto"/>
        <w:left w:val="none" w:sz="0" w:space="0" w:color="auto"/>
        <w:bottom w:val="none" w:sz="0" w:space="0" w:color="auto"/>
        <w:right w:val="none" w:sz="0" w:space="0" w:color="auto"/>
      </w:divBdr>
    </w:div>
    <w:div w:id="169734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Leonardo\Application%20Data\Microsoft\Plantillas\Gu&#237;a%20Horizont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54717-7AD4-48C3-920D-608EC806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Guía Horizontal</Template>
  <TotalTime>492</TotalTime>
  <Pages>6</Pages>
  <Words>1154</Words>
  <Characters>6353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3</vt:lpstr>
    </vt:vector>
  </TitlesOfParts>
  <Company>.</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dc:creator>
  <cp:lastModifiedBy>USER</cp:lastModifiedBy>
  <cp:revision>87</cp:revision>
  <cp:lastPrinted>2009-03-19T21:43:00Z</cp:lastPrinted>
  <dcterms:created xsi:type="dcterms:W3CDTF">2010-09-29T22:27:00Z</dcterms:created>
  <dcterms:modified xsi:type="dcterms:W3CDTF">2015-05-11T04:05:00Z</dcterms:modified>
</cp:coreProperties>
</file>